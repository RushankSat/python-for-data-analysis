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4E4A9" w14:textId="77777777" w:rsidR="002E132D" w:rsidRDefault="002E132D" w:rsidP="002E132D">
      <w:pPr>
        <w:pStyle w:val="Header"/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ab/>
      </w:r>
    </w:p>
    <w:p w14:paraId="1F051F95" w14:textId="0290AD34" w:rsidR="002E132D" w:rsidRPr="00D6170C" w:rsidRDefault="002E132D" w:rsidP="002E132D">
      <w:pPr>
        <w:pStyle w:val="Header"/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b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ab/>
      </w:r>
      <w:r>
        <w:rPr>
          <w:rFonts w:ascii="Verdana" w:hAnsi="Verdana" w:cs="Arial"/>
          <w:color w:val="000000" w:themeColor="text1"/>
          <w:sz w:val="22"/>
          <w:szCs w:val="22"/>
        </w:rPr>
        <w:tab/>
      </w:r>
      <w:r>
        <w:rPr>
          <w:rFonts w:ascii="Verdana" w:hAnsi="Verdana" w:cs="Arial"/>
          <w:color w:val="000000" w:themeColor="text1"/>
          <w:sz w:val="22"/>
          <w:szCs w:val="22"/>
        </w:rPr>
        <w:tab/>
      </w:r>
      <w:r>
        <w:rPr>
          <w:rFonts w:ascii="Verdana" w:hAnsi="Verdana" w:cs="Arial"/>
          <w:color w:val="000000" w:themeColor="text1"/>
          <w:sz w:val="22"/>
          <w:szCs w:val="22"/>
        </w:rPr>
        <w:tab/>
      </w:r>
      <w:r w:rsidR="00D6170C">
        <w:rPr>
          <w:rFonts w:ascii="Verdana" w:hAnsi="Verdana" w:cs="Arial"/>
          <w:color w:val="000000" w:themeColor="text1"/>
          <w:sz w:val="22"/>
          <w:szCs w:val="22"/>
        </w:rPr>
        <w:tab/>
      </w:r>
      <w:r w:rsidRPr="00D6170C">
        <w:rPr>
          <w:rFonts w:ascii="Verdana" w:hAnsi="Verdana" w:cs="Arial"/>
          <w:b/>
          <w:color w:val="000000" w:themeColor="text1"/>
          <w:sz w:val="22"/>
          <w:szCs w:val="22"/>
        </w:rPr>
        <w:t>Python</w:t>
      </w:r>
      <w:r w:rsidR="00CE6E7D">
        <w:rPr>
          <w:rFonts w:ascii="Verdana" w:hAnsi="Verdana" w:cs="Arial"/>
          <w:b/>
          <w:color w:val="000000" w:themeColor="text1"/>
          <w:sz w:val="22"/>
          <w:szCs w:val="22"/>
        </w:rPr>
        <w:t xml:space="preserve"> Assignment</w:t>
      </w:r>
    </w:p>
    <w:p w14:paraId="22995818" w14:textId="77777777" w:rsidR="00186FE4" w:rsidRDefault="00CE6E7D" w:rsidP="007379F2">
      <w:pPr>
        <w:pStyle w:val="Header"/>
        <w:numPr>
          <w:ilvl w:val="0"/>
          <w:numId w:val="20"/>
        </w:numPr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>Plot a line graph for the following values x = [1</w:t>
      </w:r>
      <w:r w:rsidR="00A5529F">
        <w:rPr>
          <w:rFonts w:ascii="Verdana" w:hAnsi="Verdana" w:cs="Arial"/>
          <w:color w:val="000000" w:themeColor="text1"/>
          <w:sz w:val="22"/>
          <w:szCs w:val="22"/>
        </w:rPr>
        <w:t>, 2, 3</w:t>
      </w:r>
      <w:r>
        <w:rPr>
          <w:rFonts w:ascii="Verdana" w:hAnsi="Verdana" w:cs="Arial"/>
          <w:color w:val="000000" w:themeColor="text1"/>
          <w:sz w:val="22"/>
          <w:szCs w:val="22"/>
        </w:rPr>
        <w:t>] and y = [2</w:t>
      </w:r>
      <w:r w:rsidR="00A5529F">
        <w:rPr>
          <w:rFonts w:ascii="Verdana" w:hAnsi="Verdana" w:cs="Arial"/>
          <w:color w:val="000000" w:themeColor="text1"/>
          <w:sz w:val="22"/>
          <w:szCs w:val="22"/>
        </w:rPr>
        <w:t>, 4, 1</w:t>
      </w:r>
      <w:r>
        <w:rPr>
          <w:rFonts w:ascii="Verdana" w:hAnsi="Verdana" w:cs="Arial"/>
          <w:color w:val="000000" w:themeColor="text1"/>
          <w:sz w:val="22"/>
          <w:szCs w:val="22"/>
        </w:rPr>
        <w:t>]</w:t>
      </w:r>
      <w:r w:rsidR="00A5529F">
        <w:rPr>
          <w:rFonts w:ascii="Verdana" w:hAnsi="Verdana" w:cs="Arial"/>
          <w:color w:val="000000" w:themeColor="text1"/>
          <w:sz w:val="22"/>
          <w:szCs w:val="22"/>
        </w:rPr>
        <w:t xml:space="preserve"> and print the respective x, y labels and title named as “line graph”</w:t>
      </w:r>
      <w:r w:rsidR="0046742A">
        <w:rPr>
          <w:rFonts w:ascii="Verdana" w:hAnsi="Verdana" w:cs="Arial"/>
          <w:color w:val="000000" w:themeColor="text1"/>
          <w:sz w:val="22"/>
          <w:szCs w:val="22"/>
        </w:rPr>
        <w:t xml:space="preserve"> and take a screen shot of the graph</w:t>
      </w:r>
      <w:r w:rsidR="00A5529F">
        <w:rPr>
          <w:rFonts w:ascii="Verdana" w:hAnsi="Verdana" w:cs="Arial"/>
          <w:color w:val="000000" w:themeColor="text1"/>
          <w:sz w:val="22"/>
          <w:szCs w:val="22"/>
        </w:rPr>
        <w:t>.</w:t>
      </w:r>
    </w:p>
    <w:p w14:paraId="6FD556B3" w14:textId="77777777" w:rsidR="00CE6E7D" w:rsidRDefault="0046742A" w:rsidP="007379F2">
      <w:pPr>
        <w:pStyle w:val="Header"/>
        <w:numPr>
          <w:ilvl w:val="0"/>
          <w:numId w:val="20"/>
        </w:numPr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 xml:space="preserve">Create a multi-line graph for the following values x1 = [1, 2, 3 ] and y1 = [2, 4, 1] and plot the graph and mark label as “line 1 “ with green color and another set of values x2 = [1, 2, 3] and y2 = [4, 1, 3] and plot the graph and mark label as “line 2” with red color </w:t>
      </w:r>
      <w:r w:rsidR="007E3CC7">
        <w:rPr>
          <w:rFonts w:ascii="Verdana" w:hAnsi="Verdana" w:cs="Arial"/>
          <w:color w:val="000000" w:themeColor="text1"/>
          <w:sz w:val="22"/>
          <w:szCs w:val="22"/>
        </w:rPr>
        <w:t xml:space="preserve">and print the respective x, y labels and title named as “two lines on the graph” use grid in the graph and grid color is black </w:t>
      </w:r>
      <w:r w:rsidR="00E90226">
        <w:rPr>
          <w:rFonts w:ascii="Verdana" w:hAnsi="Verdana" w:cs="Arial"/>
          <w:color w:val="000000" w:themeColor="text1"/>
          <w:sz w:val="22"/>
          <w:szCs w:val="22"/>
        </w:rPr>
        <w:t xml:space="preserve">, add style as “classic” </w:t>
      </w:r>
      <w:r w:rsidR="007E3CC7">
        <w:rPr>
          <w:rFonts w:ascii="Verdana" w:hAnsi="Verdana" w:cs="Arial"/>
          <w:color w:val="000000" w:themeColor="text1"/>
          <w:sz w:val="22"/>
          <w:szCs w:val="22"/>
        </w:rPr>
        <w:t>and take a screen shot of the graph.</w:t>
      </w:r>
    </w:p>
    <w:p w14:paraId="666C03E4" w14:textId="77777777" w:rsidR="00CE6E7D" w:rsidRDefault="00A505C4" w:rsidP="007379F2">
      <w:pPr>
        <w:pStyle w:val="Header"/>
        <w:numPr>
          <w:ilvl w:val="0"/>
          <w:numId w:val="20"/>
        </w:numPr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 xml:space="preserve">Create a bar graph for the movies data </w:t>
      </w:r>
      <w:r w:rsidR="00A33DE8">
        <w:rPr>
          <w:rFonts w:ascii="Verdana" w:hAnsi="Verdana" w:cs="Arial"/>
          <w:color w:val="000000" w:themeColor="text1"/>
          <w:sz w:val="22"/>
          <w:szCs w:val="22"/>
        </w:rPr>
        <w:t xml:space="preserve">number of movies released in the year as </w:t>
      </w:r>
      <w:r>
        <w:rPr>
          <w:rFonts w:ascii="Verdana" w:hAnsi="Verdana" w:cs="Arial"/>
          <w:color w:val="000000" w:themeColor="text1"/>
          <w:sz w:val="22"/>
          <w:szCs w:val="22"/>
        </w:rPr>
        <w:t>x = [2016</w:t>
      </w:r>
      <w:r w:rsidR="00A33DE8">
        <w:rPr>
          <w:rFonts w:ascii="Verdana" w:hAnsi="Verdana" w:cs="Arial"/>
          <w:color w:val="000000" w:themeColor="text1"/>
          <w:sz w:val="22"/>
          <w:szCs w:val="22"/>
        </w:rPr>
        <w:t xml:space="preserve">, 2017, </w:t>
      </w:r>
      <w:r w:rsidR="001B5AD2">
        <w:rPr>
          <w:rFonts w:ascii="Verdana" w:hAnsi="Verdana" w:cs="Arial"/>
          <w:color w:val="000000" w:themeColor="text1"/>
          <w:sz w:val="22"/>
          <w:szCs w:val="22"/>
        </w:rPr>
        <w:t>2018]</w:t>
      </w:r>
      <w:r w:rsidR="00A33DE8">
        <w:rPr>
          <w:rFonts w:ascii="Verdana" w:hAnsi="Verdana" w:cs="Arial"/>
          <w:color w:val="000000" w:themeColor="text1"/>
          <w:sz w:val="22"/>
          <w:szCs w:val="22"/>
        </w:rPr>
        <w:t xml:space="preserve"> and year as y = </w:t>
      </w:r>
      <w:r w:rsidR="001B5AD2">
        <w:rPr>
          <w:rFonts w:ascii="Verdana" w:hAnsi="Verdana" w:cs="Arial"/>
          <w:color w:val="000000" w:themeColor="text1"/>
          <w:sz w:val="22"/>
          <w:szCs w:val="22"/>
        </w:rPr>
        <w:t>[1252</w:t>
      </w:r>
      <w:r w:rsidR="00A33DE8">
        <w:rPr>
          <w:rFonts w:ascii="Verdana" w:hAnsi="Verdana" w:cs="Arial"/>
          <w:color w:val="000000" w:themeColor="text1"/>
          <w:sz w:val="22"/>
          <w:szCs w:val="22"/>
        </w:rPr>
        <w:t>, 1632, 1692] with colors red and blue and print the respective x, y labels and title named as “movies bar graph”.</w:t>
      </w:r>
    </w:p>
    <w:p w14:paraId="58DE2D33" w14:textId="77777777" w:rsidR="00A33DE8" w:rsidRDefault="000B3C33" w:rsidP="007379F2">
      <w:pPr>
        <w:pStyle w:val="Header"/>
        <w:numPr>
          <w:ilvl w:val="0"/>
          <w:numId w:val="20"/>
        </w:numPr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>For the table mentioned below,</w:t>
      </w:r>
    </w:p>
    <w:p w14:paraId="5E78E287" w14:textId="77777777" w:rsidR="000B3C33" w:rsidRDefault="000B3C33" w:rsidP="000B3C33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noProof/>
          <w:color w:val="000000" w:themeColor="text1"/>
          <w:sz w:val="22"/>
          <w:szCs w:val="22"/>
        </w:rPr>
        <w:drawing>
          <wp:inline distT="0" distB="0" distL="0" distR="0" wp14:anchorId="20523797" wp14:editId="0D2B57F4">
            <wp:extent cx="6505575" cy="2762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74F8D" w14:textId="77777777" w:rsidR="000B3C33" w:rsidRDefault="000B3C33" w:rsidP="000B3C33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lastRenderedPageBreak/>
        <w:t>Plot a Pie graph with following values days = [1, 2, 3, 4, 5]</w:t>
      </w:r>
      <w:r w:rsidR="00ED33D9">
        <w:rPr>
          <w:rFonts w:ascii="Verdana" w:hAnsi="Verdana" w:cs="Arial"/>
          <w:color w:val="000000" w:themeColor="text1"/>
          <w:sz w:val="22"/>
          <w:szCs w:val="22"/>
        </w:rPr>
        <w:t xml:space="preserve"> and bike names as </w:t>
      </w:r>
      <w:r w:rsidR="00ED33D9" w:rsidRPr="00ED33D9">
        <w:rPr>
          <w:rFonts w:ascii="Verdana" w:hAnsi="Verdana" w:cs="Arial"/>
          <w:color w:val="000000" w:themeColor="text1"/>
          <w:sz w:val="22"/>
          <w:szCs w:val="22"/>
        </w:rPr>
        <w:t xml:space="preserve">activities </w:t>
      </w:r>
      <w:r w:rsidR="00ED33D9">
        <w:rPr>
          <w:rFonts w:ascii="Verdana" w:hAnsi="Verdana" w:cs="Arial"/>
          <w:color w:val="000000" w:themeColor="text1"/>
          <w:sz w:val="22"/>
          <w:szCs w:val="22"/>
        </w:rPr>
        <w:t xml:space="preserve">for </w:t>
      </w:r>
      <w:r w:rsidR="00ED33D9" w:rsidRPr="00ED33D9">
        <w:rPr>
          <w:rFonts w:ascii="Verdana" w:hAnsi="Verdana" w:cs="Arial"/>
          <w:color w:val="000000" w:themeColor="text1"/>
          <w:sz w:val="22"/>
          <w:szCs w:val="22"/>
        </w:rPr>
        <w:t>example Enfield =</w:t>
      </w:r>
      <w:r w:rsidR="00ED33D9">
        <w:rPr>
          <w:rFonts w:ascii="Verdana" w:hAnsi="Verdana" w:cs="Arial"/>
          <w:color w:val="000000" w:themeColor="text1"/>
          <w:sz w:val="22"/>
          <w:szCs w:val="22"/>
        </w:rPr>
        <w:t xml:space="preserve"> </w:t>
      </w:r>
      <w:r w:rsidR="00ED33D9" w:rsidRPr="00ED33D9">
        <w:rPr>
          <w:rFonts w:ascii="Verdana" w:hAnsi="Verdana" w:cs="Arial"/>
          <w:color w:val="000000" w:themeColor="text1"/>
          <w:sz w:val="22"/>
          <w:szCs w:val="22"/>
        </w:rPr>
        <w:t>[50</w:t>
      </w:r>
      <w:r w:rsidR="00F12740" w:rsidRPr="00ED33D9">
        <w:rPr>
          <w:rFonts w:ascii="Verdana" w:hAnsi="Verdana" w:cs="Arial"/>
          <w:color w:val="000000" w:themeColor="text1"/>
          <w:sz w:val="22"/>
          <w:szCs w:val="22"/>
        </w:rPr>
        <w:t>, 40, 70, 80, 20</w:t>
      </w:r>
      <w:r w:rsidR="00ED33D9" w:rsidRPr="00ED33D9">
        <w:rPr>
          <w:rFonts w:ascii="Verdana" w:hAnsi="Verdana" w:cs="Arial"/>
          <w:color w:val="000000" w:themeColor="text1"/>
          <w:sz w:val="22"/>
          <w:szCs w:val="22"/>
        </w:rPr>
        <w:t>]</w:t>
      </w:r>
      <w:r w:rsidR="00ED33D9">
        <w:rPr>
          <w:rFonts w:ascii="Verdana" w:hAnsi="Verdana" w:cs="Arial"/>
          <w:color w:val="000000" w:themeColor="text1"/>
          <w:sz w:val="22"/>
          <w:szCs w:val="22"/>
        </w:rPr>
        <w:t xml:space="preserve"> </w:t>
      </w:r>
      <w:r w:rsidR="001041E5">
        <w:rPr>
          <w:rFonts w:ascii="Verdana" w:hAnsi="Verdana" w:cs="Arial"/>
          <w:color w:val="000000" w:themeColor="text1"/>
          <w:sz w:val="22"/>
          <w:szCs w:val="22"/>
        </w:rPr>
        <w:t xml:space="preserve"> Honda = [80,20,20,50,60] Yahama = [70,20,60,40,60]  KTM = [80,20,20,50,60] and </w:t>
      </w:r>
      <w:r w:rsidR="00E43910">
        <w:rPr>
          <w:rFonts w:ascii="Verdana" w:hAnsi="Verdana" w:cs="Arial"/>
          <w:color w:val="000000" w:themeColor="text1"/>
          <w:sz w:val="22"/>
          <w:szCs w:val="22"/>
        </w:rPr>
        <w:t xml:space="preserve"> with colors as [‘r’, ‘y’, </w:t>
      </w:r>
      <w:r w:rsidR="00F12740">
        <w:rPr>
          <w:rFonts w:ascii="Verdana" w:hAnsi="Verdana" w:cs="Arial"/>
          <w:color w:val="000000" w:themeColor="text1"/>
          <w:sz w:val="22"/>
          <w:szCs w:val="22"/>
        </w:rPr>
        <w:t>‘g’,’b’]</w:t>
      </w:r>
      <w:r w:rsidR="00E43910">
        <w:rPr>
          <w:rFonts w:ascii="Verdana" w:hAnsi="Verdana" w:cs="Arial"/>
          <w:color w:val="000000" w:themeColor="text1"/>
          <w:sz w:val="22"/>
          <w:szCs w:val="22"/>
        </w:rPr>
        <w:t xml:space="preserve"> and legend as “list of bikes details” and title as “pie plot”</w:t>
      </w:r>
      <w:r w:rsidR="00BB43BD">
        <w:rPr>
          <w:rFonts w:ascii="Verdana" w:hAnsi="Verdana" w:cs="Arial"/>
          <w:color w:val="000000" w:themeColor="text1"/>
          <w:sz w:val="22"/>
          <w:szCs w:val="22"/>
        </w:rPr>
        <w:t xml:space="preserve"> and take a screen shot of the graph</w:t>
      </w:r>
      <w:r w:rsidR="00E43910">
        <w:rPr>
          <w:rFonts w:ascii="Verdana" w:hAnsi="Verdana" w:cs="Arial"/>
          <w:color w:val="000000" w:themeColor="text1"/>
          <w:sz w:val="22"/>
          <w:szCs w:val="22"/>
        </w:rPr>
        <w:t>.</w:t>
      </w:r>
    </w:p>
    <w:p w14:paraId="6DD3AD63" w14:textId="77777777" w:rsidR="00E43910" w:rsidRDefault="003320D5" w:rsidP="003320D5">
      <w:pPr>
        <w:pStyle w:val="Header"/>
        <w:numPr>
          <w:ilvl w:val="0"/>
          <w:numId w:val="20"/>
        </w:numPr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>Use the same tabular data and create a scatter plot days as x values [1,2,3,4,5] and bike details as y1,y2,y3,y4,y5 namely label as ‘Enfield’,’Honda’,’Yahama’ and ‘KTM’ and x, y labels as ‘days’ and ‘distance’</w:t>
      </w:r>
      <w:r w:rsidR="00494638">
        <w:rPr>
          <w:rFonts w:ascii="Verdana" w:hAnsi="Verdana" w:cs="Arial"/>
          <w:color w:val="000000" w:themeColor="text1"/>
          <w:sz w:val="22"/>
          <w:szCs w:val="22"/>
        </w:rPr>
        <w:t xml:space="preserve"> </w:t>
      </w:r>
      <w:r w:rsidR="0087792D">
        <w:rPr>
          <w:rFonts w:ascii="Verdana" w:hAnsi="Verdana" w:cs="Arial"/>
          <w:color w:val="000000" w:themeColor="text1"/>
          <w:sz w:val="22"/>
          <w:szCs w:val="22"/>
        </w:rPr>
        <w:t xml:space="preserve">,use marker as “ *” </w:t>
      </w:r>
      <w:r w:rsidR="00494638">
        <w:rPr>
          <w:rFonts w:ascii="Verdana" w:hAnsi="Verdana" w:cs="Arial"/>
          <w:color w:val="000000" w:themeColor="text1"/>
          <w:sz w:val="22"/>
          <w:szCs w:val="22"/>
        </w:rPr>
        <w:t>and take a screen shot of the graph</w:t>
      </w:r>
      <w:r>
        <w:rPr>
          <w:rFonts w:ascii="Verdana" w:hAnsi="Verdana" w:cs="Arial"/>
          <w:color w:val="000000" w:themeColor="text1"/>
          <w:sz w:val="22"/>
          <w:szCs w:val="22"/>
        </w:rPr>
        <w:t>.</w:t>
      </w:r>
    </w:p>
    <w:p w14:paraId="6CAF8EA5" w14:textId="77777777" w:rsidR="00C63B61" w:rsidRDefault="001F6DCC" w:rsidP="003320D5">
      <w:pPr>
        <w:pStyle w:val="Header"/>
        <w:numPr>
          <w:ilvl w:val="0"/>
          <w:numId w:val="20"/>
        </w:numPr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>Plot a histogram</w:t>
      </w:r>
    </w:p>
    <w:p w14:paraId="26004E7F" w14:textId="77777777" w:rsidR="003320D5" w:rsidRDefault="00C63B61" w:rsidP="00C63B61">
      <w:pPr>
        <w:pStyle w:val="Header"/>
        <w:spacing w:line="480" w:lineRule="auto"/>
        <w:ind w:left="720"/>
        <w:rPr>
          <w:rFonts w:ascii="GothamRounded-Book" w:hAnsi="GothamRounded-Book" w:cs="Arial"/>
          <w:color w:val="313B3D"/>
          <w:sz w:val="21"/>
          <w:szCs w:val="21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>days</w:t>
      </w:r>
      <w:r w:rsidR="001F6DCC" w:rsidRPr="00C63B61">
        <w:rPr>
          <w:rFonts w:ascii="Verdana" w:hAnsi="Verdana" w:cs="Arial"/>
          <w:color w:val="000000" w:themeColor="text1"/>
          <w:sz w:val="22"/>
          <w:szCs w:val="22"/>
        </w:rPr>
        <w:t xml:space="preserve"> =</w:t>
      </w:r>
      <w:r>
        <w:rPr>
          <w:rFonts w:ascii="Verdana" w:hAnsi="Verdana" w:cs="Arial"/>
          <w:color w:val="000000" w:themeColor="text1"/>
          <w:sz w:val="22"/>
          <w:szCs w:val="22"/>
        </w:rPr>
        <w:t>[50</w:t>
      </w:r>
      <w:r w:rsidR="001F6DCC" w:rsidRPr="00C63B61">
        <w:rPr>
          <w:rFonts w:ascii="Verdana" w:hAnsi="Verdana" w:cs="Arial"/>
          <w:color w:val="000000" w:themeColor="text1"/>
          <w:sz w:val="22"/>
          <w:szCs w:val="22"/>
        </w:rPr>
        <w:t xml:space="preserve"> ,80,70,80,40,20,20,20,70,20,60,20,80,50,40,50,20,60,60,60</w:t>
      </w:r>
      <w:r w:rsidR="001F6DCC">
        <w:rPr>
          <w:rFonts w:ascii="GothamRounded-Book" w:hAnsi="GothamRounded-Book" w:cs="Arial"/>
          <w:color w:val="313B3D"/>
          <w:sz w:val="21"/>
          <w:szCs w:val="21"/>
        </w:rPr>
        <w:t>]</w:t>
      </w:r>
    </w:p>
    <w:p w14:paraId="74D03008" w14:textId="77777777" w:rsidR="00C63B61" w:rsidRDefault="00C63B61" w:rsidP="00C63B61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C63B61">
        <w:rPr>
          <w:rFonts w:ascii="Verdana" w:hAnsi="Verdana" w:cs="Arial"/>
          <w:color w:val="000000" w:themeColor="text1"/>
          <w:sz w:val="22"/>
          <w:szCs w:val="22"/>
        </w:rPr>
        <w:t>bins = [0,10,20,40,50,60,70,80,90,100]</w:t>
      </w:r>
    </w:p>
    <w:p w14:paraId="71CF9133" w14:textId="77777777" w:rsidR="00C63B61" w:rsidRPr="00ED33D9" w:rsidRDefault="00C63B61" w:rsidP="00C63B61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>Print the x, y labels as “distance” and “km count” and take a screen shot of the graph.</w:t>
      </w:r>
    </w:p>
    <w:p w14:paraId="430239C1" w14:textId="77777777" w:rsidR="000B3C33" w:rsidRDefault="000B3C33" w:rsidP="000B3C33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14:paraId="476E6E11" w14:textId="77777777" w:rsidR="00186FE4" w:rsidRDefault="00186FE4" w:rsidP="00FA6D04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</w:p>
    <w:sectPr w:rsidR="00186FE4" w:rsidSect="00911FC0">
      <w:headerReference w:type="default" r:id="rId9"/>
      <w:footerReference w:type="even" r:id="rId10"/>
      <w:footerReference w:type="default" r:id="rId11"/>
      <w:footerReference w:type="first" r:id="rId12"/>
      <w:type w:val="continuous"/>
      <w:pgSz w:w="12240" w:h="15840" w:code="1"/>
      <w:pgMar w:top="1440" w:right="900" w:bottom="1170" w:left="1080" w:header="720" w:footer="466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8BDF4" w14:textId="77777777" w:rsidR="00185AA8" w:rsidRDefault="00185AA8">
      <w:r>
        <w:separator/>
      </w:r>
    </w:p>
  </w:endnote>
  <w:endnote w:type="continuationSeparator" w:id="0">
    <w:p w14:paraId="077BED1F" w14:textId="77777777" w:rsidR="00185AA8" w:rsidRDefault="00185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othamRounded-Book">
    <w:altName w:val="Times New Roman"/>
    <w:charset w:val="00"/>
    <w:family w:val="auto"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9954C" w14:textId="77777777" w:rsidR="00A453F1" w:rsidRDefault="002523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453F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817022" w14:textId="77777777" w:rsidR="00A453F1" w:rsidRDefault="00A453F1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93A5C" w14:textId="77777777" w:rsidR="00A453F1" w:rsidRPr="00470931" w:rsidRDefault="00A453F1" w:rsidP="00812E39">
    <w:pPr>
      <w:pStyle w:val="Footer"/>
      <w:framePr w:wrap="around" w:vAnchor="text" w:hAnchor="page" w:x="10269" w:y="62"/>
      <w:rPr>
        <w:rStyle w:val="PageNumber"/>
        <w:rFonts w:asciiTheme="minorHAnsi" w:hAnsiTheme="minorHAnsi"/>
        <w:sz w:val="18"/>
        <w:szCs w:val="18"/>
      </w:rPr>
    </w:pPr>
  </w:p>
  <w:tbl>
    <w:tblPr>
      <w:tblW w:w="97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2988"/>
      <w:gridCol w:w="3555"/>
      <w:gridCol w:w="3195"/>
    </w:tblGrid>
    <w:tr w:rsidR="001966F8" w:rsidRPr="001966F8" w14:paraId="36A59006" w14:textId="77777777" w:rsidTr="001E49F2">
      <w:trPr>
        <w:trHeight w:val="128"/>
      </w:trPr>
      <w:tc>
        <w:tcPr>
          <w:tcW w:w="2988" w:type="dxa"/>
        </w:tcPr>
        <w:p w14:paraId="58A0DBC6" w14:textId="77777777" w:rsidR="001966F8" w:rsidRPr="001966F8" w:rsidRDefault="001966F8" w:rsidP="002831D4">
          <w:pPr>
            <w:pStyle w:val="Footer"/>
            <w:rPr>
              <w:sz w:val="16"/>
              <w:szCs w:val="16"/>
            </w:rPr>
          </w:pPr>
          <w:r w:rsidRPr="001966F8">
            <w:rPr>
              <w:sz w:val="16"/>
              <w:szCs w:val="16"/>
            </w:rPr>
            <w:t>TR</w:t>
          </w:r>
          <w:r>
            <w:rPr>
              <w:sz w:val="16"/>
              <w:szCs w:val="16"/>
            </w:rPr>
            <w:t>CSTMPL</w:t>
          </w:r>
          <w:r w:rsidRPr="001966F8">
            <w:rPr>
              <w:sz w:val="16"/>
              <w:szCs w:val="16"/>
            </w:rPr>
            <w:t xml:space="preserve">  Ver.</w:t>
          </w:r>
          <w:r>
            <w:rPr>
              <w:sz w:val="16"/>
              <w:szCs w:val="16"/>
            </w:rPr>
            <w:t>2</w:t>
          </w:r>
          <w:r w:rsidRPr="001966F8">
            <w:rPr>
              <w:sz w:val="16"/>
              <w:szCs w:val="16"/>
            </w:rPr>
            <w:t>.</w:t>
          </w:r>
          <w:r w:rsidR="002831D4">
            <w:rPr>
              <w:sz w:val="16"/>
              <w:szCs w:val="16"/>
            </w:rPr>
            <w:t>1 30</w:t>
          </w:r>
          <w:r w:rsidRPr="001966F8">
            <w:rPr>
              <w:sz w:val="16"/>
              <w:szCs w:val="16"/>
            </w:rPr>
            <w:t>/</w:t>
          </w:r>
          <w:r w:rsidR="002831D4">
            <w:rPr>
              <w:sz w:val="16"/>
              <w:szCs w:val="16"/>
            </w:rPr>
            <w:t>11</w:t>
          </w:r>
          <w:r w:rsidRPr="001966F8">
            <w:rPr>
              <w:sz w:val="16"/>
              <w:szCs w:val="16"/>
            </w:rPr>
            <w:t>/201</w:t>
          </w:r>
          <w:r w:rsidR="002831D4">
            <w:rPr>
              <w:sz w:val="16"/>
              <w:szCs w:val="16"/>
            </w:rPr>
            <w:t>8</w:t>
          </w:r>
        </w:p>
      </w:tc>
      <w:tc>
        <w:tcPr>
          <w:tcW w:w="3555" w:type="dxa"/>
        </w:tcPr>
        <w:p w14:paraId="2E1C1A9D" w14:textId="77777777" w:rsidR="001966F8" w:rsidRPr="001966F8" w:rsidRDefault="001966F8" w:rsidP="001966F8">
          <w:pPr>
            <w:pStyle w:val="Footer"/>
            <w:jc w:val="center"/>
            <w:rPr>
              <w:sz w:val="16"/>
              <w:szCs w:val="16"/>
            </w:rPr>
          </w:pPr>
          <w:r w:rsidRPr="001966F8">
            <w:rPr>
              <w:sz w:val="16"/>
              <w:szCs w:val="16"/>
            </w:rPr>
            <w:t>Internal Use Only</w:t>
          </w:r>
        </w:p>
      </w:tc>
      <w:tc>
        <w:tcPr>
          <w:tcW w:w="3195" w:type="dxa"/>
        </w:tcPr>
        <w:p w14:paraId="0735D128" w14:textId="77777777" w:rsidR="001966F8" w:rsidRPr="001966F8" w:rsidRDefault="001966F8" w:rsidP="001966F8">
          <w:pPr>
            <w:pStyle w:val="Footer2"/>
            <w:rPr>
              <w:rFonts w:ascii="Times New Roman" w:hAnsi="Times New Roman"/>
              <w:szCs w:val="16"/>
            </w:rPr>
          </w:pPr>
          <w:r w:rsidRPr="001966F8">
            <w:rPr>
              <w:rFonts w:ascii="Times New Roman" w:hAnsi="Times New Roman"/>
              <w:szCs w:val="16"/>
            </w:rPr>
            <w:t xml:space="preserve">Page </w:t>
          </w:r>
          <w:r w:rsidRPr="001966F8">
            <w:rPr>
              <w:rFonts w:ascii="Times New Roman" w:hAnsi="Times New Roman"/>
              <w:szCs w:val="16"/>
            </w:rPr>
            <w:fldChar w:fldCharType="begin"/>
          </w:r>
          <w:r w:rsidRPr="001966F8">
            <w:rPr>
              <w:rFonts w:ascii="Times New Roman" w:hAnsi="Times New Roman"/>
              <w:szCs w:val="16"/>
            </w:rPr>
            <w:instrText xml:space="preserve"> PAGE </w:instrText>
          </w:r>
          <w:r w:rsidRPr="001966F8">
            <w:rPr>
              <w:rFonts w:ascii="Times New Roman" w:hAnsi="Times New Roman"/>
              <w:szCs w:val="16"/>
            </w:rPr>
            <w:fldChar w:fldCharType="separate"/>
          </w:r>
          <w:r w:rsidR="0087792D">
            <w:rPr>
              <w:rFonts w:ascii="Times New Roman" w:hAnsi="Times New Roman"/>
              <w:noProof/>
              <w:szCs w:val="16"/>
            </w:rPr>
            <w:t>2</w:t>
          </w:r>
          <w:r w:rsidRPr="001966F8">
            <w:rPr>
              <w:rFonts w:ascii="Times New Roman" w:hAnsi="Times New Roman"/>
              <w:szCs w:val="16"/>
            </w:rPr>
            <w:fldChar w:fldCharType="end"/>
          </w:r>
          <w:r w:rsidRPr="001966F8">
            <w:rPr>
              <w:rFonts w:ascii="Times New Roman" w:hAnsi="Times New Roman"/>
              <w:szCs w:val="16"/>
            </w:rPr>
            <w:t xml:space="preserve"> of </w:t>
          </w:r>
          <w:r w:rsidRPr="001966F8">
            <w:rPr>
              <w:rFonts w:ascii="Times New Roman" w:hAnsi="Times New Roman"/>
              <w:szCs w:val="16"/>
            </w:rPr>
            <w:fldChar w:fldCharType="begin"/>
          </w:r>
          <w:r w:rsidRPr="001966F8">
            <w:rPr>
              <w:rFonts w:ascii="Times New Roman" w:hAnsi="Times New Roman"/>
              <w:szCs w:val="16"/>
            </w:rPr>
            <w:instrText xml:space="preserve"> NUMPAGES </w:instrText>
          </w:r>
          <w:r w:rsidRPr="001966F8">
            <w:rPr>
              <w:rFonts w:ascii="Times New Roman" w:hAnsi="Times New Roman"/>
              <w:szCs w:val="16"/>
            </w:rPr>
            <w:fldChar w:fldCharType="separate"/>
          </w:r>
          <w:r w:rsidR="0087792D">
            <w:rPr>
              <w:rFonts w:ascii="Times New Roman" w:hAnsi="Times New Roman"/>
              <w:noProof/>
              <w:szCs w:val="16"/>
            </w:rPr>
            <w:t>2</w:t>
          </w:r>
          <w:r w:rsidRPr="001966F8">
            <w:rPr>
              <w:rFonts w:ascii="Times New Roman" w:hAnsi="Times New Roman"/>
              <w:szCs w:val="16"/>
            </w:rPr>
            <w:fldChar w:fldCharType="end"/>
          </w:r>
        </w:p>
      </w:tc>
    </w:tr>
  </w:tbl>
  <w:p w14:paraId="0892FB44" w14:textId="77777777" w:rsidR="00A453F1" w:rsidRDefault="00A453F1" w:rsidP="001966F8">
    <w:pPr>
      <w:pStyle w:val="Footer"/>
      <w:ind w:right="360" w:firstLine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A3E16" w14:textId="77777777" w:rsidR="008834DC" w:rsidRDefault="00252351" w:rsidP="008834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834D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7FC3">
      <w:rPr>
        <w:rStyle w:val="PageNumber"/>
        <w:noProof/>
      </w:rPr>
      <w:t>1</w:t>
    </w:r>
    <w:r>
      <w:rPr>
        <w:rStyle w:val="PageNumber"/>
      </w:rPr>
      <w:fldChar w:fldCharType="end"/>
    </w:r>
  </w:p>
  <w:p w14:paraId="441CAB88" w14:textId="77777777" w:rsidR="00A453F1" w:rsidRDefault="007631E6" w:rsidP="007631E6">
    <w:pPr>
      <w:pStyle w:val="Footer"/>
      <w:ind w:hanging="720"/>
      <w:jc w:val="center"/>
      <w:rPr>
        <w:rFonts w:ascii="Franklin Gothic Book" w:hAnsi="Franklin Gothic Book"/>
        <w:sz w:val="18"/>
      </w:rPr>
    </w:pPr>
    <w:r>
      <w:rPr>
        <w:rFonts w:ascii="Franklin Gothic Book" w:hAnsi="Franklin Gothic Book"/>
        <w:sz w:val="18"/>
      </w:rPr>
      <w:t>Limited Access for Syntel Employees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D5C92" w14:textId="77777777" w:rsidR="00185AA8" w:rsidRDefault="00185AA8">
      <w:r>
        <w:separator/>
      </w:r>
    </w:p>
  </w:footnote>
  <w:footnote w:type="continuationSeparator" w:id="0">
    <w:p w14:paraId="1F05108D" w14:textId="77777777" w:rsidR="00185AA8" w:rsidRDefault="00185A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528"/>
      <w:gridCol w:w="3211"/>
      <w:gridCol w:w="3370"/>
    </w:tblGrid>
    <w:tr w:rsidR="00E0727A" w:rsidRPr="006A67B6" w14:paraId="70586EE0" w14:textId="77777777" w:rsidTr="00E0727A">
      <w:trPr>
        <w:trHeight w:hRule="exact" w:val="550"/>
      </w:trPr>
      <w:tc>
        <w:tcPr>
          <w:tcW w:w="3528" w:type="dxa"/>
          <w:vAlign w:val="center"/>
        </w:tcPr>
        <w:p w14:paraId="65161542" w14:textId="77777777" w:rsidR="00E0727A" w:rsidRPr="006A67B6" w:rsidRDefault="00E0727A" w:rsidP="00E0727A">
          <w:pPr>
            <w:pStyle w:val="Header"/>
            <w:tabs>
              <w:tab w:val="clear" w:pos="8640"/>
              <w:tab w:val="right" w:pos="9900"/>
            </w:tabs>
            <w:spacing w:after="200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211" w:type="dxa"/>
        </w:tcPr>
        <w:p w14:paraId="1B3A5F91" w14:textId="77777777" w:rsidR="00E0727A" w:rsidRPr="002D6519" w:rsidRDefault="00E0727A" w:rsidP="00C368A5">
          <w:pPr>
            <w:pStyle w:val="Header"/>
            <w:tabs>
              <w:tab w:val="clear" w:pos="8640"/>
              <w:tab w:val="right" w:pos="9900"/>
            </w:tabs>
            <w:spacing w:after="200"/>
            <w:jc w:val="center"/>
            <w:rPr>
              <w:b/>
              <w:color w:val="0066A1"/>
              <w:sz w:val="22"/>
              <w:szCs w:val="22"/>
            </w:rPr>
          </w:pPr>
          <w:r w:rsidRPr="002D6519">
            <w:rPr>
              <w:b/>
              <w:color w:val="0066A1"/>
              <w:sz w:val="22"/>
              <w:szCs w:val="22"/>
            </w:rPr>
            <w:t xml:space="preserve">Template for Training </w:t>
          </w:r>
          <w:r w:rsidR="00C368A5">
            <w:rPr>
              <w:b/>
              <w:color w:val="0066A1"/>
              <w:sz w:val="22"/>
              <w:szCs w:val="22"/>
            </w:rPr>
            <w:t>Assignment</w:t>
          </w:r>
        </w:p>
      </w:tc>
      <w:tc>
        <w:tcPr>
          <w:tcW w:w="3370" w:type="dxa"/>
          <w:vAlign w:val="center"/>
        </w:tcPr>
        <w:p w14:paraId="2971084E" w14:textId="77777777" w:rsidR="00E0727A" w:rsidRPr="006A67B6" w:rsidRDefault="002831D4" w:rsidP="00E0727A">
          <w:pPr>
            <w:pStyle w:val="Header"/>
            <w:tabs>
              <w:tab w:val="clear" w:pos="8640"/>
              <w:tab w:val="right" w:pos="9900"/>
            </w:tabs>
            <w:spacing w:after="200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0BFB81FC" wp14:editId="4AB65080">
                <wp:extent cx="1314450" cy="401638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AtosSyntel_RGB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610" cy="4163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BA27FB7" w14:textId="77777777" w:rsidR="00E0727A" w:rsidRDefault="00E072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7156B"/>
    <w:multiLevelType w:val="hybridMultilevel"/>
    <w:tmpl w:val="6A1E7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472E"/>
    <w:multiLevelType w:val="hybridMultilevel"/>
    <w:tmpl w:val="DFB4A4FA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D1D9A"/>
    <w:multiLevelType w:val="hybridMultilevel"/>
    <w:tmpl w:val="4E7A220A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B3788"/>
    <w:multiLevelType w:val="hybridMultilevel"/>
    <w:tmpl w:val="E10E5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4131BC"/>
    <w:multiLevelType w:val="hybridMultilevel"/>
    <w:tmpl w:val="F2344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F5904"/>
    <w:multiLevelType w:val="hybridMultilevel"/>
    <w:tmpl w:val="8D02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056A0A"/>
    <w:multiLevelType w:val="hybridMultilevel"/>
    <w:tmpl w:val="0EC606C2"/>
    <w:lvl w:ilvl="0" w:tplc="9E76C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CD5537"/>
    <w:multiLevelType w:val="hybridMultilevel"/>
    <w:tmpl w:val="CC268014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D4494B"/>
    <w:multiLevelType w:val="hybridMultilevel"/>
    <w:tmpl w:val="7D107110"/>
    <w:lvl w:ilvl="0" w:tplc="6AF84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58710A"/>
    <w:multiLevelType w:val="hybridMultilevel"/>
    <w:tmpl w:val="FFAC2716"/>
    <w:lvl w:ilvl="0" w:tplc="592A243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D2F13"/>
    <w:multiLevelType w:val="hybridMultilevel"/>
    <w:tmpl w:val="98406C1A"/>
    <w:lvl w:ilvl="0" w:tplc="7B64323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42F7986"/>
    <w:multiLevelType w:val="hybridMultilevel"/>
    <w:tmpl w:val="2A0C7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092E64"/>
    <w:multiLevelType w:val="hybridMultilevel"/>
    <w:tmpl w:val="9A982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5F1397"/>
    <w:multiLevelType w:val="hybridMultilevel"/>
    <w:tmpl w:val="A22623DA"/>
    <w:lvl w:ilvl="0" w:tplc="B5EE1F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335A38"/>
    <w:multiLevelType w:val="hybridMultilevel"/>
    <w:tmpl w:val="A59A8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DA4D94"/>
    <w:multiLevelType w:val="hybridMultilevel"/>
    <w:tmpl w:val="C0F60F9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2B17CC5"/>
    <w:multiLevelType w:val="hybridMultilevel"/>
    <w:tmpl w:val="15F6BE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FFCC63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CE368B"/>
    <w:multiLevelType w:val="hybridMultilevel"/>
    <w:tmpl w:val="DAF8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8034DA"/>
    <w:multiLevelType w:val="hybridMultilevel"/>
    <w:tmpl w:val="E896854A"/>
    <w:lvl w:ilvl="0" w:tplc="267021F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5EA5832"/>
    <w:multiLevelType w:val="hybridMultilevel"/>
    <w:tmpl w:val="F4200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090750">
    <w:abstractNumId w:val="2"/>
  </w:num>
  <w:num w:numId="2" w16cid:durableId="1177423422">
    <w:abstractNumId w:val="7"/>
  </w:num>
  <w:num w:numId="3" w16cid:durableId="668556061">
    <w:abstractNumId w:val="1"/>
  </w:num>
  <w:num w:numId="4" w16cid:durableId="1917470002">
    <w:abstractNumId w:val="13"/>
  </w:num>
  <w:num w:numId="5" w16cid:durableId="540674864">
    <w:abstractNumId w:val="17"/>
  </w:num>
  <w:num w:numId="6" w16cid:durableId="1871331981">
    <w:abstractNumId w:val="9"/>
  </w:num>
  <w:num w:numId="7" w16cid:durableId="328870507">
    <w:abstractNumId w:val="5"/>
  </w:num>
  <w:num w:numId="8" w16cid:durableId="1575892095">
    <w:abstractNumId w:val="16"/>
  </w:num>
  <w:num w:numId="9" w16cid:durableId="1300922216">
    <w:abstractNumId w:val="15"/>
  </w:num>
  <w:num w:numId="10" w16cid:durableId="367265125">
    <w:abstractNumId w:val="14"/>
  </w:num>
  <w:num w:numId="11" w16cid:durableId="86317993">
    <w:abstractNumId w:val="4"/>
  </w:num>
  <w:num w:numId="12" w16cid:durableId="1878470208">
    <w:abstractNumId w:val="8"/>
  </w:num>
  <w:num w:numId="13" w16cid:durableId="261185335">
    <w:abstractNumId w:val="3"/>
  </w:num>
  <w:num w:numId="14" w16cid:durableId="624582517">
    <w:abstractNumId w:val="19"/>
  </w:num>
  <w:num w:numId="15" w16cid:durableId="827987206">
    <w:abstractNumId w:val="0"/>
  </w:num>
  <w:num w:numId="16" w16cid:durableId="281035303">
    <w:abstractNumId w:val="12"/>
  </w:num>
  <w:num w:numId="17" w16cid:durableId="1821843660">
    <w:abstractNumId w:val="6"/>
  </w:num>
  <w:num w:numId="18" w16cid:durableId="1167136975">
    <w:abstractNumId w:val="18"/>
  </w:num>
  <w:num w:numId="19" w16cid:durableId="1217623609">
    <w:abstractNumId w:val="10"/>
  </w:num>
  <w:num w:numId="20" w16cid:durableId="4617262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6145">
      <o:colormru v:ext="edit" colors="#194b32,#e1321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6EA8"/>
    <w:rsid w:val="000048EF"/>
    <w:rsid w:val="000271B3"/>
    <w:rsid w:val="00036759"/>
    <w:rsid w:val="0005400A"/>
    <w:rsid w:val="00064F26"/>
    <w:rsid w:val="0007527E"/>
    <w:rsid w:val="000769A3"/>
    <w:rsid w:val="0008307F"/>
    <w:rsid w:val="00083344"/>
    <w:rsid w:val="0008473D"/>
    <w:rsid w:val="000B3C33"/>
    <w:rsid w:val="000E1B13"/>
    <w:rsid w:val="000F0844"/>
    <w:rsid w:val="00102F3F"/>
    <w:rsid w:val="001041E5"/>
    <w:rsid w:val="0010606F"/>
    <w:rsid w:val="0010609B"/>
    <w:rsid w:val="00116546"/>
    <w:rsid w:val="001268F3"/>
    <w:rsid w:val="00146E07"/>
    <w:rsid w:val="00157DDF"/>
    <w:rsid w:val="001676CC"/>
    <w:rsid w:val="00175E0D"/>
    <w:rsid w:val="00185AA8"/>
    <w:rsid w:val="00186FE4"/>
    <w:rsid w:val="00194DE6"/>
    <w:rsid w:val="001966F8"/>
    <w:rsid w:val="001A68C0"/>
    <w:rsid w:val="001B5AD2"/>
    <w:rsid w:val="001B6777"/>
    <w:rsid w:val="001C2932"/>
    <w:rsid w:val="001F56AA"/>
    <w:rsid w:val="001F6DCC"/>
    <w:rsid w:val="002030FD"/>
    <w:rsid w:val="00213127"/>
    <w:rsid w:val="00222017"/>
    <w:rsid w:val="002342AB"/>
    <w:rsid w:val="00252351"/>
    <w:rsid w:val="002831D4"/>
    <w:rsid w:val="0029561B"/>
    <w:rsid w:val="00297233"/>
    <w:rsid w:val="00297FC3"/>
    <w:rsid w:val="002B3571"/>
    <w:rsid w:val="002B69D2"/>
    <w:rsid w:val="002D0DAC"/>
    <w:rsid w:val="002D6519"/>
    <w:rsid w:val="002D7029"/>
    <w:rsid w:val="002E132D"/>
    <w:rsid w:val="00304F22"/>
    <w:rsid w:val="003162E5"/>
    <w:rsid w:val="003201A1"/>
    <w:rsid w:val="00322E50"/>
    <w:rsid w:val="003320D5"/>
    <w:rsid w:val="003334ED"/>
    <w:rsid w:val="0034340E"/>
    <w:rsid w:val="00347824"/>
    <w:rsid w:val="00350B21"/>
    <w:rsid w:val="003705F9"/>
    <w:rsid w:val="00373CA7"/>
    <w:rsid w:val="00375EB3"/>
    <w:rsid w:val="003A62BE"/>
    <w:rsid w:val="003E12B1"/>
    <w:rsid w:val="003E41A0"/>
    <w:rsid w:val="00403FB6"/>
    <w:rsid w:val="00407842"/>
    <w:rsid w:val="004137F1"/>
    <w:rsid w:val="004256F6"/>
    <w:rsid w:val="00426B7B"/>
    <w:rsid w:val="00431199"/>
    <w:rsid w:val="00433392"/>
    <w:rsid w:val="0043527F"/>
    <w:rsid w:val="00450E21"/>
    <w:rsid w:val="00454BC1"/>
    <w:rsid w:val="004562E1"/>
    <w:rsid w:val="0046742A"/>
    <w:rsid w:val="0047021D"/>
    <w:rsid w:val="00470931"/>
    <w:rsid w:val="00474567"/>
    <w:rsid w:val="00474572"/>
    <w:rsid w:val="00484C1A"/>
    <w:rsid w:val="00494638"/>
    <w:rsid w:val="004C4FBA"/>
    <w:rsid w:val="004C7018"/>
    <w:rsid w:val="004D1DFE"/>
    <w:rsid w:val="004D3B5E"/>
    <w:rsid w:val="004E03A7"/>
    <w:rsid w:val="00507E23"/>
    <w:rsid w:val="0053447C"/>
    <w:rsid w:val="005521B0"/>
    <w:rsid w:val="00556194"/>
    <w:rsid w:val="0057066A"/>
    <w:rsid w:val="00585060"/>
    <w:rsid w:val="005866A8"/>
    <w:rsid w:val="0059782A"/>
    <w:rsid w:val="005A5E21"/>
    <w:rsid w:val="005C2739"/>
    <w:rsid w:val="005D5E67"/>
    <w:rsid w:val="005E13E4"/>
    <w:rsid w:val="005E2ABD"/>
    <w:rsid w:val="005F6879"/>
    <w:rsid w:val="005F7216"/>
    <w:rsid w:val="0061351E"/>
    <w:rsid w:val="00681DC6"/>
    <w:rsid w:val="0069165A"/>
    <w:rsid w:val="006B3E54"/>
    <w:rsid w:val="006E6E7C"/>
    <w:rsid w:val="00710269"/>
    <w:rsid w:val="007123AA"/>
    <w:rsid w:val="00712596"/>
    <w:rsid w:val="00713DD0"/>
    <w:rsid w:val="00725966"/>
    <w:rsid w:val="00731776"/>
    <w:rsid w:val="0073295A"/>
    <w:rsid w:val="007379F2"/>
    <w:rsid w:val="00740EC2"/>
    <w:rsid w:val="007522F8"/>
    <w:rsid w:val="007631E6"/>
    <w:rsid w:val="00786113"/>
    <w:rsid w:val="007A07B6"/>
    <w:rsid w:val="007B4660"/>
    <w:rsid w:val="007C5B7B"/>
    <w:rsid w:val="007E13C3"/>
    <w:rsid w:val="007E3C41"/>
    <w:rsid w:val="007E3CC7"/>
    <w:rsid w:val="007F42C9"/>
    <w:rsid w:val="00812E39"/>
    <w:rsid w:val="00822D1A"/>
    <w:rsid w:val="00831B77"/>
    <w:rsid w:val="00835403"/>
    <w:rsid w:val="008377AE"/>
    <w:rsid w:val="008456B4"/>
    <w:rsid w:val="00874865"/>
    <w:rsid w:val="00874CEE"/>
    <w:rsid w:val="0087676F"/>
    <w:rsid w:val="0087792D"/>
    <w:rsid w:val="008834DC"/>
    <w:rsid w:val="0088403C"/>
    <w:rsid w:val="00895575"/>
    <w:rsid w:val="008A1185"/>
    <w:rsid w:val="008A23F8"/>
    <w:rsid w:val="008A2F7C"/>
    <w:rsid w:val="008B2D8F"/>
    <w:rsid w:val="008D60C5"/>
    <w:rsid w:val="00902493"/>
    <w:rsid w:val="00911FC0"/>
    <w:rsid w:val="00913BEA"/>
    <w:rsid w:val="00941120"/>
    <w:rsid w:val="00946435"/>
    <w:rsid w:val="009570E0"/>
    <w:rsid w:val="00965265"/>
    <w:rsid w:val="0097259A"/>
    <w:rsid w:val="00985256"/>
    <w:rsid w:val="00985FD8"/>
    <w:rsid w:val="009928CD"/>
    <w:rsid w:val="009A3581"/>
    <w:rsid w:val="009B44C3"/>
    <w:rsid w:val="009E7A0A"/>
    <w:rsid w:val="009F371B"/>
    <w:rsid w:val="00A007AF"/>
    <w:rsid w:val="00A0607D"/>
    <w:rsid w:val="00A1612D"/>
    <w:rsid w:val="00A163B5"/>
    <w:rsid w:val="00A312D5"/>
    <w:rsid w:val="00A320EF"/>
    <w:rsid w:val="00A32A15"/>
    <w:rsid w:val="00A33DE8"/>
    <w:rsid w:val="00A37D19"/>
    <w:rsid w:val="00A452A3"/>
    <w:rsid w:val="00A453F1"/>
    <w:rsid w:val="00A505C4"/>
    <w:rsid w:val="00A5529F"/>
    <w:rsid w:val="00A66916"/>
    <w:rsid w:val="00A84182"/>
    <w:rsid w:val="00A93169"/>
    <w:rsid w:val="00A93D19"/>
    <w:rsid w:val="00AA1AE3"/>
    <w:rsid w:val="00AA6A0B"/>
    <w:rsid w:val="00AB091F"/>
    <w:rsid w:val="00AB0B40"/>
    <w:rsid w:val="00AB7B7D"/>
    <w:rsid w:val="00AC4AEB"/>
    <w:rsid w:val="00AD09CE"/>
    <w:rsid w:val="00AD6A49"/>
    <w:rsid w:val="00AE2F54"/>
    <w:rsid w:val="00AF47EF"/>
    <w:rsid w:val="00B10A26"/>
    <w:rsid w:val="00B37339"/>
    <w:rsid w:val="00B41A81"/>
    <w:rsid w:val="00B5350E"/>
    <w:rsid w:val="00B55B89"/>
    <w:rsid w:val="00B7696D"/>
    <w:rsid w:val="00B9545D"/>
    <w:rsid w:val="00B95610"/>
    <w:rsid w:val="00B95D3E"/>
    <w:rsid w:val="00B96062"/>
    <w:rsid w:val="00B96FD9"/>
    <w:rsid w:val="00B9711C"/>
    <w:rsid w:val="00BB43BD"/>
    <w:rsid w:val="00BD4A68"/>
    <w:rsid w:val="00BE652A"/>
    <w:rsid w:val="00BE6BBC"/>
    <w:rsid w:val="00C04B47"/>
    <w:rsid w:val="00C318A9"/>
    <w:rsid w:val="00C368A5"/>
    <w:rsid w:val="00C60E59"/>
    <w:rsid w:val="00C63B61"/>
    <w:rsid w:val="00CC0766"/>
    <w:rsid w:val="00CC0BBF"/>
    <w:rsid w:val="00CC0C7B"/>
    <w:rsid w:val="00CC4962"/>
    <w:rsid w:val="00CE57FC"/>
    <w:rsid w:val="00CE6E7D"/>
    <w:rsid w:val="00CF30D9"/>
    <w:rsid w:val="00D064CC"/>
    <w:rsid w:val="00D06EA8"/>
    <w:rsid w:val="00D37A39"/>
    <w:rsid w:val="00D45307"/>
    <w:rsid w:val="00D57398"/>
    <w:rsid w:val="00D6170C"/>
    <w:rsid w:val="00D7017F"/>
    <w:rsid w:val="00D82AE3"/>
    <w:rsid w:val="00D83B02"/>
    <w:rsid w:val="00DA2F42"/>
    <w:rsid w:val="00DD72E7"/>
    <w:rsid w:val="00DE2613"/>
    <w:rsid w:val="00DE3BF2"/>
    <w:rsid w:val="00DE4F6B"/>
    <w:rsid w:val="00DF2C0D"/>
    <w:rsid w:val="00E06D4F"/>
    <w:rsid w:val="00E0727A"/>
    <w:rsid w:val="00E10FF2"/>
    <w:rsid w:val="00E127BF"/>
    <w:rsid w:val="00E17903"/>
    <w:rsid w:val="00E34F03"/>
    <w:rsid w:val="00E37634"/>
    <w:rsid w:val="00E408FC"/>
    <w:rsid w:val="00E43910"/>
    <w:rsid w:val="00E43B39"/>
    <w:rsid w:val="00E57D59"/>
    <w:rsid w:val="00E855E0"/>
    <w:rsid w:val="00E87146"/>
    <w:rsid w:val="00E90226"/>
    <w:rsid w:val="00E97F37"/>
    <w:rsid w:val="00EC71EE"/>
    <w:rsid w:val="00ED33D9"/>
    <w:rsid w:val="00ED77CE"/>
    <w:rsid w:val="00ED79B8"/>
    <w:rsid w:val="00EE28B4"/>
    <w:rsid w:val="00EE2EEC"/>
    <w:rsid w:val="00EE5FA0"/>
    <w:rsid w:val="00F1263F"/>
    <w:rsid w:val="00F12740"/>
    <w:rsid w:val="00F13093"/>
    <w:rsid w:val="00F13185"/>
    <w:rsid w:val="00F138A2"/>
    <w:rsid w:val="00F27CEA"/>
    <w:rsid w:val="00F40624"/>
    <w:rsid w:val="00F41AD0"/>
    <w:rsid w:val="00F43705"/>
    <w:rsid w:val="00F47123"/>
    <w:rsid w:val="00F60DE6"/>
    <w:rsid w:val="00F724CE"/>
    <w:rsid w:val="00F73E51"/>
    <w:rsid w:val="00F7681E"/>
    <w:rsid w:val="00F87633"/>
    <w:rsid w:val="00F90A89"/>
    <w:rsid w:val="00FA0C14"/>
    <w:rsid w:val="00FA6D04"/>
    <w:rsid w:val="00FD31CE"/>
    <w:rsid w:val="00FE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o:colormru v:ext="edit" colors="#194b32,#e13219"/>
    </o:shapedefaults>
    <o:shapelayout v:ext="edit">
      <o:idmap v:ext="edit" data="1"/>
    </o:shapelayout>
  </w:shapeDefaults>
  <w:decimalSymbol w:val="."/>
  <w:listSeparator w:val=","/>
  <w14:docId w14:val="57B53E8C"/>
  <w15:docId w15:val="{41A87A11-5B1A-4F28-92AD-B0FFD346F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0A89"/>
    <w:rPr>
      <w:sz w:val="24"/>
      <w:szCs w:val="24"/>
    </w:rPr>
  </w:style>
  <w:style w:type="paragraph" w:styleId="Heading1">
    <w:name w:val="heading 1"/>
    <w:basedOn w:val="Normal"/>
    <w:next w:val="Normal"/>
    <w:qFormat/>
    <w:rsid w:val="00146E07"/>
    <w:pPr>
      <w:keepNext/>
      <w:spacing w:before="360"/>
      <w:outlineLvl w:val="0"/>
    </w:pPr>
    <w:rPr>
      <w:b/>
      <w:i/>
      <w:sz w:val="48"/>
      <w:szCs w:val="40"/>
    </w:rPr>
  </w:style>
  <w:style w:type="paragraph" w:styleId="Heading2">
    <w:name w:val="heading 2"/>
    <w:basedOn w:val="Normal"/>
    <w:next w:val="Normal"/>
    <w:qFormat/>
    <w:rsid w:val="00146E07"/>
    <w:pPr>
      <w:keepNext/>
      <w:pageBreakBefore/>
      <w:outlineLvl w:val="1"/>
    </w:pPr>
    <w:rPr>
      <w:rFonts w:ascii="Franklin Gothic Demi" w:hAnsi="Franklin Gothic Demi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6E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46E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46E07"/>
  </w:style>
  <w:style w:type="paragraph" w:customStyle="1" w:styleId="Tableofcontents">
    <w:name w:val="Table of contents"/>
    <w:basedOn w:val="TOC1"/>
    <w:autoRedefine/>
    <w:rsid w:val="00450E21"/>
    <w:pPr>
      <w:tabs>
        <w:tab w:val="right" w:pos="8460"/>
        <w:tab w:val="left" w:pos="8856"/>
      </w:tabs>
      <w:spacing w:before="480" w:line="480" w:lineRule="auto"/>
      <w:ind w:left="720"/>
    </w:pPr>
    <w:rPr>
      <w:rFonts w:ascii="Franklin Gothic Medium" w:hAnsi="Franklin Gothic Medium"/>
    </w:rPr>
  </w:style>
  <w:style w:type="paragraph" w:styleId="TOC1">
    <w:name w:val="toc 1"/>
    <w:basedOn w:val="Normal"/>
    <w:next w:val="Normal"/>
    <w:autoRedefine/>
    <w:semiHidden/>
    <w:rsid w:val="00484C1A"/>
  </w:style>
  <w:style w:type="paragraph" w:customStyle="1" w:styleId="schedule">
    <w:name w:val="schedule"/>
    <w:basedOn w:val="Tableofcontents"/>
    <w:next w:val="Normal"/>
    <w:autoRedefine/>
    <w:rsid w:val="00A453F1"/>
    <w:pPr>
      <w:framePr w:hSpace="180" w:wrap="around" w:vAnchor="text" w:hAnchor="margin" w:y="574"/>
      <w:tabs>
        <w:tab w:val="left" w:pos="4875"/>
      </w:tabs>
      <w:spacing w:before="100" w:beforeAutospacing="1" w:line="360" w:lineRule="auto"/>
      <w:jc w:val="center"/>
    </w:pPr>
    <w:rPr>
      <w:i/>
      <w:iCs/>
    </w:rPr>
  </w:style>
  <w:style w:type="table" w:customStyle="1" w:styleId="Myschedule">
    <w:name w:val="My schedule"/>
    <w:basedOn w:val="TableClassic1"/>
    <w:rsid w:val="00450E21"/>
    <w:pPr>
      <w:jc w:val="center"/>
    </w:pPr>
    <w:rPr>
      <w:rFonts w:ascii="Garamond" w:hAnsi="Garamond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5619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MainPageGreen">
    <w:name w:val="Main Page Green"/>
    <w:basedOn w:val="Normal"/>
    <w:autoRedefine/>
    <w:rsid w:val="00BE6BBC"/>
    <w:pPr>
      <w:keepNext/>
      <w:pageBreakBefore/>
      <w:spacing w:before="960"/>
      <w:outlineLvl w:val="1"/>
    </w:pPr>
    <w:rPr>
      <w:rFonts w:ascii="Franklin Gothic Demi" w:hAnsi="Franklin Gothic Demi"/>
      <w:color w:val="194B32"/>
      <w:sz w:val="56"/>
      <w:szCs w:val="20"/>
      <w:lang w:val="en-GB"/>
    </w:rPr>
  </w:style>
  <w:style w:type="table" w:styleId="TableGrid">
    <w:name w:val="Table Grid"/>
    <w:basedOn w:val="TableNormal"/>
    <w:rsid w:val="004D3B5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3295A"/>
    <w:pPr>
      <w:ind w:left="720"/>
    </w:pPr>
    <w:rPr>
      <w:rFonts w:asciiTheme="minorHAnsi" w:eastAsiaTheme="minorHAnsi" w:hAnsiTheme="minorHAnsi" w:cstheme="minorBidi"/>
      <w:sz w:val="22"/>
      <w:szCs w:val="22"/>
    </w:rPr>
  </w:style>
  <w:style w:type="paragraph" w:styleId="BodyText3">
    <w:name w:val="Body Text 3"/>
    <w:basedOn w:val="Normal"/>
    <w:link w:val="BodyText3Char"/>
    <w:rsid w:val="00BD4A68"/>
    <w:rPr>
      <w:sz w:val="20"/>
    </w:rPr>
  </w:style>
  <w:style w:type="character" w:customStyle="1" w:styleId="BodyText3Char">
    <w:name w:val="Body Text 3 Char"/>
    <w:basedOn w:val="DefaultParagraphFont"/>
    <w:link w:val="BodyText3"/>
    <w:rsid w:val="00BD4A68"/>
    <w:rPr>
      <w:szCs w:val="24"/>
    </w:rPr>
  </w:style>
  <w:style w:type="paragraph" w:styleId="BodyText">
    <w:name w:val="Body Text"/>
    <w:basedOn w:val="Normal"/>
    <w:link w:val="BodyTextChar"/>
    <w:rsid w:val="00BD4A68"/>
    <w:rPr>
      <w:sz w:val="18"/>
    </w:rPr>
  </w:style>
  <w:style w:type="character" w:customStyle="1" w:styleId="BodyTextChar">
    <w:name w:val="Body Text Char"/>
    <w:basedOn w:val="DefaultParagraphFont"/>
    <w:link w:val="BodyText"/>
    <w:rsid w:val="00BD4A68"/>
    <w:rPr>
      <w:sz w:val="18"/>
      <w:szCs w:val="24"/>
    </w:rPr>
  </w:style>
  <w:style w:type="paragraph" w:customStyle="1" w:styleId="Default">
    <w:name w:val="Default"/>
    <w:rsid w:val="003E41A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F90A89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B10A26"/>
    <w:pPr>
      <w:spacing w:before="100" w:beforeAutospacing="1" w:after="100" w:afterAutospacing="1"/>
    </w:pPr>
    <w:rPr>
      <w:rFonts w:eastAsiaTheme="minorEastAsia"/>
    </w:rPr>
  </w:style>
  <w:style w:type="paragraph" w:styleId="BalloonText">
    <w:name w:val="Balloon Text"/>
    <w:basedOn w:val="Normal"/>
    <w:link w:val="BalloonTextChar"/>
    <w:rsid w:val="005A5E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5E21"/>
    <w:rPr>
      <w:rFonts w:ascii="Tahoma" w:hAnsi="Tahoma" w:cs="Tahoma"/>
      <w:sz w:val="16"/>
      <w:szCs w:val="16"/>
    </w:rPr>
  </w:style>
  <w:style w:type="paragraph" w:customStyle="1" w:styleId="Footer2">
    <w:name w:val="Footer2"/>
    <w:basedOn w:val="Normal"/>
    <w:autoRedefine/>
    <w:rsid w:val="001966F8"/>
    <w:pPr>
      <w:jc w:val="right"/>
    </w:pPr>
    <w:rPr>
      <w:rFonts w:ascii="Arial" w:hAnsi="Arial"/>
      <w:sz w:val="16"/>
    </w:rPr>
  </w:style>
  <w:style w:type="character" w:styleId="Strong">
    <w:name w:val="Strong"/>
    <w:uiPriority w:val="22"/>
    <w:qFormat/>
    <w:rsid w:val="00C368A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3B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3BF2"/>
    <w:rPr>
      <w:rFonts w:ascii="Courier New" w:hAnsi="Courier New" w:cs="Courier New"/>
    </w:rPr>
  </w:style>
  <w:style w:type="paragraph" w:styleId="Subtitle">
    <w:name w:val="Subtitle"/>
    <w:basedOn w:val="Normal"/>
    <w:next w:val="Normal"/>
    <w:link w:val="SubtitleChar"/>
    <w:qFormat/>
    <w:rsid w:val="00DE3BF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DE3BF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4C7018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i w:val="0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C701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C70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kadian\Indu\My%20Documents\Template\Training%20document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F59365-4C34-428C-9F6A-9ABE8F7DF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Training document template</Template>
  <TotalTime>400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Street Corp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ikadian</dc:creator>
  <cp:lastModifiedBy>Janarthanan Selvaraj</cp:lastModifiedBy>
  <cp:revision>116</cp:revision>
  <dcterms:created xsi:type="dcterms:W3CDTF">2019-02-06T08:33:00Z</dcterms:created>
  <dcterms:modified xsi:type="dcterms:W3CDTF">2023-04-13T09:29:00Z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2023-01-18T06:17:15Z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7cfc5554-7ac6-434a-8ca3-e48d44ebdeea</vt:lpwstr>
  </property>
  <property fmtid="{D5CDD505-2E9C-101B-9397-08002B2CF9AE}" pid="8" name="MSIP_Label_e463cba9-5f6c-478d-9329-7b2295e4e8ed_ContentBits">
    <vt:lpwstr>0</vt:lpwstr>
  </property>
</Properties>
</file>