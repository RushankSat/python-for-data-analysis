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65CE" w:rsidP="02696613" w:rsidRDefault="002E132D" w14:textId="77777777" w14:paraId="14F83CDC">
      <w:pPr>
        <w:pStyle w:val="Header"/>
        <w:tabs>
          <w:tab w:val="clear" w:pos="4320"/>
          <w:tab w:val="clear" w:pos="8640"/>
        </w:tabs>
        <w:spacing w:line="480" w:lineRule="auto"/>
        <w:ind w:firstLine="0"/>
        <w:rPr>
          <w:rFonts w:ascii="Verdana" w:hAnsi="Verdana" w:cs="Arial"/>
          <w:b w:val="1"/>
          <w:bCs w:val="1"/>
          <w:color w:val="000000" w:themeColor="text1"/>
          <w:sz w:val="22"/>
          <w:szCs w:val="22"/>
        </w:rPr>
      </w:pPr>
    </w:p>
    <w:p w:rsidRPr="00824320" w:rsidR="00824320" w:rsidP="00824320" w:rsidRDefault="00824320" w14:paraId="12437E98" w14:textId="77777777">
      <w:pPr>
        <w:pStyle w:val="Header"/>
        <w:numPr>
          <w:ilvl w:val="0"/>
          <w:numId w:val="24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Use the loan prediction dataset csv file.</w:t>
      </w:r>
    </w:p>
    <w:p w:rsidRPr="00824320" w:rsidR="00824320" w:rsidP="02696613" w:rsidRDefault="00824320" w14:paraId="425C4950" w14:textId="77777777">
      <w:pPr>
        <w:pStyle w:val="Header"/>
        <w:spacing w:line="480" w:lineRule="auto"/>
        <w:ind w:firstLine="720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Do list of activities:</w:t>
      </w:r>
    </w:p>
    <w:p w:rsidRPr="00824320" w:rsidR="00824320" w:rsidP="00824320" w:rsidRDefault="00824320" w14:paraId="69754F76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Read the CSV data using </w:t>
      </w: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pandas</w:t>
      </w: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 library.</w:t>
      </w:r>
    </w:p>
    <w:p w:rsidR="66411999" w:rsidP="02696613" w:rsidRDefault="66411999" w14:paraId="70C23163" w14:textId="1EE0D8E5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 w:themeTint="FF" w:themeShade="FF"/>
          <w:sz w:val="22"/>
          <w:szCs w:val="22"/>
        </w:rPr>
      </w:pPr>
      <w:r w:rsidRPr="02696613" w:rsidR="66411999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full data set.</w:t>
      </w:r>
    </w:p>
    <w:p w:rsidR="7AF97C4F" w:rsidP="02696613" w:rsidRDefault="7AF97C4F" w14:paraId="716965E2" w14:textId="594E269C">
      <w:pPr>
        <w:pStyle w:val="Header"/>
        <w:spacing w:line="480" w:lineRule="auto"/>
        <w:ind w:left="0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02696613" w:rsidR="7AF97C4F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             </w:t>
      </w:r>
      <w:r w:rsidRPr="02696613" w:rsidR="3D2F0753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Code </w:t>
      </w:r>
      <w:r w:rsidRPr="02696613" w:rsidR="41D76674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for i and ii </w:t>
      </w:r>
      <w:r w:rsidRPr="02696613" w:rsidR="3D2F0753">
        <w:rPr>
          <w:rFonts w:ascii="Verdana" w:hAnsi="Verdana" w:cs="Arial"/>
          <w:color w:val="000000" w:themeColor="text1" w:themeTint="FF" w:themeShade="FF"/>
          <w:sz w:val="24"/>
          <w:szCs w:val="24"/>
        </w:rPr>
        <w:t>-</w:t>
      </w:r>
    </w:p>
    <w:p w:rsidR="3D2F0753" w:rsidP="02696613" w:rsidRDefault="3D2F0753" w14:paraId="11C4A196" w14:textId="3CC812D0">
      <w:pPr>
        <w:pStyle w:val="Header"/>
        <w:spacing w:line="480" w:lineRule="auto"/>
        <w:ind w:left="0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02696613" w:rsidR="3D2F0753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              </w:t>
      </w:r>
      <w:r w:rsidR="3D2F0753">
        <w:drawing>
          <wp:inline wp14:editId="1D56DE8F" wp14:anchorId="4AED2C3D">
            <wp:extent cx="4572000" cy="1447800"/>
            <wp:effectExtent l="0" t="0" r="0" b="0"/>
            <wp:docPr id="69668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1ee853a92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D2F0753" w:rsidP="02696613" w:rsidRDefault="3D2F0753" w14:paraId="7B57C5C5" w14:textId="60188C69">
      <w:pPr>
        <w:pStyle w:val="Header"/>
        <w:spacing w:line="480" w:lineRule="auto"/>
        <w:ind w:left="0"/>
        <w:rPr>
          <w:rFonts w:ascii="Verdana" w:hAnsi="Verdana" w:cs="Arial"/>
          <w:color w:val="000000" w:themeColor="text1" w:themeTint="FF" w:themeShade="FF"/>
          <w:sz w:val="24"/>
          <w:szCs w:val="24"/>
        </w:rPr>
      </w:pPr>
      <w:r w:rsidRPr="02696613" w:rsidR="3D2F0753">
        <w:rPr>
          <w:rFonts w:ascii="Verdana" w:hAnsi="Verdana" w:cs="Arial"/>
          <w:color w:val="000000" w:themeColor="text1" w:themeTint="FF" w:themeShade="FF"/>
          <w:sz w:val="24"/>
          <w:szCs w:val="24"/>
        </w:rPr>
        <w:t xml:space="preserve">             Sol - </w:t>
      </w:r>
    </w:p>
    <w:p w:rsidR="3D2F0753" w:rsidP="02696613" w:rsidRDefault="3D2F0753" w14:paraId="2BD41CBD" w14:textId="6477CD7A">
      <w:pPr>
        <w:pStyle w:val="Header"/>
        <w:spacing w:line="480" w:lineRule="auto"/>
        <w:ind w:left="0"/>
      </w:pPr>
      <w:r w:rsidR="3D2F0753">
        <w:rPr/>
        <w:t xml:space="preserve">                    </w:t>
      </w:r>
      <w:r w:rsidR="3D2F0753">
        <w:drawing>
          <wp:inline wp14:editId="6C8D97AB" wp14:anchorId="66717324">
            <wp:extent cx="4572000" cy="1447800"/>
            <wp:effectExtent l="0" t="0" r="0" b="0"/>
            <wp:docPr id="141620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7aa6e26e3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0" w:rsidP="00824320" w:rsidRDefault="00824320" w14:paraId="5A839665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total number of rows and columns.</w:t>
      </w:r>
    </w:p>
    <w:p w:rsidR="02696613" w:rsidP="02696613" w:rsidRDefault="02696613" w14:paraId="7EA9A507" w14:textId="6060D8FB">
      <w:pPr>
        <w:pStyle w:val="Header"/>
        <w:spacing w:line="480" w:lineRule="auto"/>
        <w:ind w:left="0"/>
        <w:rPr>
          <w:rFonts w:ascii="Verdana" w:hAnsi="Verdana" w:cs="Arial"/>
          <w:color w:val="000000" w:themeColor="text1" w:themeTint="FF" w:themeShade="FF"/>
          <w:sz w:val="24"/>
          <w:szCs w:val="24"/>
        </w:rPr>
      </w:pPr>
    </w:p>
    <w:p w:rsidR="00824320" w:rsidP="00824320" w:rsidRDefault="00824320" w14:paraId="052D7D75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number of rows only.</w:t>
      </w:r>
    </w:p>
    <w:p w:rsidRPr="00824320" w:rsidR="00824320" w:rsidP="00824320" w:rsidRDefault="00824320" w14:paraId="3D32A009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number of columns only.</w:t>
      </w:r>
    </w:p>
    <w:p w:rsidR="00824320" w:rsidP="00824320" w:rsidRDefault="00824320" w14:paraId="5A324B64" w14:textId="23E40213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first 5 records</w:t>
      </w: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.</w:t>
      </w:r>
    </w:p>
    <w:p w:rsidR="00824320" w:rsidP="00824320" w:rsidRDefault="00824320" w14:paraId="5683182A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 xml:space="preserve">Print the last </w:t>
      </w: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5 records.</w:t>
      </w:r>
    </w:p>
    <w:p w:rsidR="00824320" w:rsidP="00824320" w:rsidRDefault="00824320" w14:paraId="7E42DF1E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all non-null columns using info().</w:t>
      </w:r>
    </w:p>
    <w:p w:rsidR="00824320" w:rsidP="00824320" w:rsidRDefault="00824320" w14:paraId="66767643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all column names.</w:t>
      </w:r>
    </w:p>
    <w:p w:rsidR="00824320" w:rsidP="00824320" w:rsidRDefault="00824320" w14:paraId="69A3C5A0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all d</w:t>
      </w: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ata</w:t>
      </w: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types of respective column names.</w:t>
      </w:r>
    </w:p>
    <w:p w:rsidR="00824320" w:rsidP="00824320" w:rsidRDefault="00824320" w14:paraId="4AE16A6F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descriptive statistics of data frame.</w:t>
      </w:r>
    </w:p>
    <w:p w:rsidRPr="00824320" w:rsidR="00824320" w:rsidP="00824320" w:rsidRDefault="00824320" w14:paraId="44BCFFF6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the sum of NAN values.</w:t>
      </w:r>
    </w:p>
    <w:p w:rsidRPr="00824320" w:rsidR="00824320" w:rsidP="00824320" w:rsidRDefault="00824320" w14:paraId="21B45FD4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and access only the column names like Education and Self_Employed.</w:t>
      </w:r>
    </w:p>
    <w:p w:rsidR="00824320" w:rsidP="00824320" w:rsidRDefault="00824320" w14:paraId="1FCD0B3B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Print and access upto second index position.</w:t>
      </w:r>
    </w:p>
    <w:p w:rsidRPr="00824320" w:rsidR="00824320" w:rsidP="00824320" w:rsidRDefault="00824320" w14:paraId="1834874A" w14:textId="77777777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2696613" w:rsidR="00824320">
        <w:rPr>
          <w:rFonts w:ascii="Verdana" w:hAnsi="Verdana" w:cs="Arial"/>
          <w:color w:val="000000" w:themeColor="text1" w:themeTint="FF" w:themeShade="FF"/>
          <w:sz w:val="22"/>
          <w:szCs w:val="22"/>
        </w:rPr>
        <w:t>Rename the column gender to gender_status.</w:t>
      </w:r>
    </w:p>
    <w:p w:rsidRPr="00824320" w:rsidR="00824320" w:rsidP="00824320" w:rsidRDefault="00824320" w14:paraId="3236E5D8" w14:textId="77777777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824320" w:rsidP="00824320" w:rsidRDefault="00824320" w14:paraId="7F1C5FA3" w14:textId="77777777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5065CE" w:rsidP="005065CE" w:rsidRDefault="005065CE" w14:paraId="7E8DFE0D" w14:textId="77777777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sectPr w:rsidR="005065CE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orient="portrait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20E5" w:rsidRDefault="003920E5" w14:paraId="2135F242" w14:textId="77777777">
      <w:r>
        <w:separator/>
      </w:r>
    </w:p>
  </w:endnote>
  <w:endnote w:type="continuationSeparator" w:id="0">
    <w:p w:rsidR="003920E5" w:rsidRDefault="003920E5" w14:paraId="2D9B8B0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3F1" w:rsidRDefault="00252351" w14:paraId="6C43D83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 w14:paraId="01CA7B72" w14:textId="777777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70931" w:rsidR="00A453F1" w:rsidP="00812E39" w:rsidRDefault="00A453F1" w14:paraId="0A5D78CD" w14:textId="77777777">
    <w:pPr>
      <w:pStyle w:val="Footer"/>
      <w:framePr w:wrap="around" w:hAnchor="page" w:vAnchor="text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Pr="001966F8" w:rsidR="001966F8" w:rsidTr="001E49F2" w14:paraId="7EA9F444" w14:textId="77777777">
      <w:trPr>
        <w:trHeight w:val="128"/>
      </w:trPr>
      <w:tc>
        <w:tcPr>
          <w:tcW w:w="2988" w:type="dxa"/>
        </w:tcPr>
        <w:p w:rsidRPr="001966F8" w:rsidR="001966F8" w:rsidP="002831D4" w:rsidRDefault="001966F8" w14:paraId="3EEFF6FC" w14:textId="77777777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Pr="001966F8" w:rsidR="001966F8" w:rsidP="001966F8" w:rsidRDefault="001966F8" w14:paraId="16E30953" w14:textId="77777777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Pr="001966F8" w:rsidR="001966F8" w:rsidP="001966F8" w:rsidRDefault="001966F8" w14:paraId="1EE97E96" w14:textId="77777777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24320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24320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P="001966F8" w:rsidRDefault="00A453F1" w14:paraId="590CC23F" w14:textId="77777777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4DC" w:rsidP="008834DC" w:rsidRDefault="00252351" w14:paraId="58B7BF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P="007631E6" w:rsidRDefault="007631E6" w14:paraId="1C4D756D" w14:textId="77777777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20E5" w:rsidRDefault="003920E5" w14:paraId="629E9DA1" w14:textId="77777777">
      <w:r>
        <w:separator/>
      </w:r>
    </w:p>
  </w:footnote>
  <w:footnote w:type="continuationSeparator" w:id="0">
    <w:p w:rsidR="003920E5" w:rsidRDefault="003920E5" w14:paraId="7A120A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Pr="006A67B6" w:rsidR="00E0727A" w:rsidTr="00E0727A" w14:paraId="59ACD49B" w14:textId="77777777">
      <w:trPr>
        <w:trHeight w:val="550" w:hRule="exact"/>
      </w:trPr>
      <w:tc>
        <w:tcPr>
          <w:tcW w:w="3528" w:type="dxa"/>
          <w:vAlign w:val="center"/>
        </w:tcPr>
        <w:p w:rsidRPr="006A67B6" w:rsidR="00E0727A" w:rsidP="00E0727A" w:rsidRDefault="00E0727A" w14:paraId="5AAC77EE" w14:textId="77777777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Pr="002D6519" w:rsidR="00E0727A" w:rsidP="00C368A5" w:rsidRDefault="00E0727A" w14:paraId="2581D45B" w14:textId="77777777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Pr="006A67B6" w:rsidR="00E0727A" w:rsidP="00E0727A" w:rsidRDefault="002831D4" w14:paraId="00BC7A4F" w14:textId="77777777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BFB81FC" wp14:editId="4AB6508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 w14:paraId="5665291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DC25FD"/>
    <w:multiLevelType w:val="hybridMultilevel"/>
    <w:tmpl w:val="7CB495F0"/>
    <w:lvl w:ilvl="0" w:tplc="E6DAD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33446"/>
    <w:multiLevelType w:val="hybridMultilevel"/>
    <w:tmpl w:val="5DC00EDA"/>
    <w:lvl w:ilvl="0" w:tplc="187CCEFC">
      <w:start w:val="1"/>
      <w:numFmt w:val="lowerRoman"/>
      <w:lvlText w:val="%1)"/>
      <w:lvlJc w:val="left"/>
      <w:pPr>
        <w:ind w:left="1080" w:hanging="360"/>
      </w:pPr>
      <w:rPr>
        <w:rFonts w:ascii="Verdana" w:hAnsi="Verdana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2F7986"/>
    <w:multiLevelType w:val="hybridMultilevel"/>
    <w:tmpl w:val="2A0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CD6B41"/>
    <w:multiLevelType w:val="hybridMultilevel"/>
    <w:tmpl w:val="1D246640"/>
    <w:lvl w:ilvl="0" w:tplc="9B408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C4106"/>
    <w:multiLevelType w:val="hybridMultilevel"/>
    <w:tmpl w:val="2538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E78B4"/>
    <w:multiLevelType w:val="hybridMultilevel"/>
    <w:tmpl w:val="1F86B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18612">
    <w:abstractNumId w:val="2"/>
  </w:num>
  <w:num w:numId="2" w16cid:durableId="1031960181">
    <w:abstractNumId w:val="9"/>
  </w:num>
  <w:num w:numId="3" w16cid:durableId="214588904">
    <w:abstractNumId w:val="1"/>
  </w:num>
  <w:num w:numId="4" w16cid:durableId="1126702140">
    <w:abstractNumId w:val="15"/>
  </w:num>
  <w:num w:numId="5" w16cid:durableId="43913967">
    <w:abstractNumId w:val="19"/>
  </w:num>
  <w:num w:numId="6" w16cid:durableId="787431840">
    <w:abstractNumId w:val="11"/>
  </w:num>
  <w:num w:numId="7" w16cid:durableId="904535841">
    <w:abstractNumId w:val="6"/>
  </w:num>
  <w:num w:numId="8" w16cid:durableId="1478037941">
    <w:abstractNumId w:val="18"/>
  </w:num>
  <w:num w:numId="9" w16cid:durableId="1685934684">
    <w:abstractNumId w:val="17"/>
  </w:num>
  <w:num w:numId="10" w16cid:durableId="935603106">
    <w:abstractNumId w:val="16"/>
  </w:num>
  <w:num w:numId="11" w16cid:durableId="248585067">
    <w:abstractNumId w:val="5"/>
  </w:num>
  <w:num w:numId="12" w16cid:durableId="717630480">
    <w:abstractNumId w:val="10"/>
  </w:num>
  <w:num w:numId="13" w16cid:durableId="916942119">
    <w:abstractNumId w:val="4"/>
  </w:num>
  <w:num w:numId="14" w16cid:durableId="2086876341">
    <w:abstractNumId w:val="23"/>
  </w:num>
  <w:num w:numId="15" w16cid:durableId="1612131960">
    <w:abstractNumId w:val="0"/>
  </w:num>
  <w:num w:numId="16" w16cid:durableId="172229012">
    <w:abstractNumId w:val="14"/>
  </w:num>
  <w:num w:numId="17" w16cid:durableId="1437795049">
    <w:abstractNumId w:val="7"/>
  </w:num>
  <w:num w:numId="18" w16cid:durableId="484391679">
    <w:abstractNumId w:val="22"/>
  </w:num>
  <w:num w:numId="19" w16cid:durableId="2043506924">
    <w:abstractNumId w:val="12"/>
  </w:num>
  <w:num w:numId="20" w16cid:durableId="2022317686">
    <w:abstractNumId w:val="13"/>
  </w:num>
  <w:num w:numId="21" w16cid:durableId="380524455">
    <w:abstractNumId w:val="20"/>
  </w:num>
  <w:num w:numId="22" w16cid:durableId="1326205972">
    <w:abstractNumId w:val="21"/>
  </w:num>
  <w:num w:numId="23" w16cid:durableId="1560628623">
    <w:abstractNumId w:val="8"/>
  </w:num>
  <w:num w:numId="24" w16cid:durableId="1928155214">
    <w:abstractNumId w:val="24"/>
  </w:num>
  <w:num w:numId="25" w16cid:durableId="157754835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1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EA8"/>
    <w:rsid w:val="000048EF"/>
    <w:rsid w:val="000271B3"/>
    <w:rsid w:val="00036759"/>
    <w:rsid w:val="0005400A"/>
    <w:rsid w:val="00062701"/>
    <w:rsid w:val="00064F26"/>
    <w:rsid w:val="0007527E"/>
    <w:rsid w:val="000769A3"/>
    <w:rsid w:val="0008307F"/>
    <w:rsid w:val="00083344"/>
    <w:rsid w:val="00096E3B"/>
    <w:rsid w:val="000A1499"/>
    <w:rsid w:val="000B3C33"/>
    <w:rsid w:val="000E1B13"/>
    <w:rsid w:val="000E7BFA"/>
    <w:rsid w:val="000F0844"/>
    <w:rsid w:val="00102F3F"/>
    <w:rsid w:val="0010606F"/>
    <w:rsid w:val="0010609B"/>
    <w:rsid w:val="00116546"/>
    <w:rsid w:val="001268F3"/>
    <w:rsid w:val="00146E07"/>
    <w:rsid w:val="00157DDF"/>
    <w:rsid w:val="001676CC"/>
    <w:rsid w:val="00175E0D"/>
    <w:rsid w:val="00186FE4"/>
    <w:rsid w:val="00194DE6"/>
    <w:rsid w:val="001966F8"/>
    <w:rsid w:val="001A68C0"/>
    <w:rsid w:val="001B5AD2"/>
    <w:rsid w:val="001B6777"/>
    <w:rsid w:val="001C2932"/>
    <w:rsid w:val="001D10F3"/>
    <w:rsid w:val="001F56AA"/>
    <w:rsid w:val="001F6DCC"/>
    <w:rsid w:val="002030FD"/>
    <w:rsid w:val="00213127"/>
    <w:rsid w:val="00222017"/>
    <w:rsid w:val="002342AB"/>
    <w:rsid w:val="00252351"/>
    <w:rsid w:val="002831D4"/>
    <w:rsid w:val="0029561B"/>
    <w:rsid w:val="00297233"/>
    <w:rsid w:val="00297FC3"/>
    <w:rsid w:val="002B3571"/>
    <w:rsid w:val="002B69D2"/>
    <w:rsid w:val="002D0DAC"/>
    <w:rsid w:val="002D6519"/>
    <w:rsid w:val="002D7029"/>
    <w:rsid w:val="002E132D"/>
    <w:rsid w:val="00304F22"/>
    <w:rsid w:val="003162E5"/>
    <w:rsid w:val="0031703F"/>
    <w:rsid w:val="003201A1"/>
    <w:rsid w:val="00322E50"/>
    <w:rsid w:val="003320D5"/>
    <w:rsid w:val="003334ED"/>
    <w:rsid w:val="0034340E"/>
    <w:rsid w:val="00347824"/>
    <w:rsid w:val="00350B21"/>
    <w:rsid w:val="003705F9"/>
    <w:rsid w:val="00373CA7"/>
    <w:rsid w:val="00375EB3"/>
    <w:rsid w:val="003920E5"/>
    <w:rsid w:val="003A62BE"/>
    <w:rsid w:val="003E12B1"/>
    <w:rsid w:val="003E41A0"/>
    <w:rsid w:val="00403BEB"/>
    <w:rsid w:val="00403FB6"/>
    <w:rsid w:val="00407842"/>
    <w:rsid w:val="004137F1"/>
    <w:rsid w:val="00414FC8"/>
    <w:rsid w:val="00424579"/>
    <w:rsid w:val="004256F6"/>
    <w:rsid w:val="00426B7B"/>
    <w:rsid w:val="00431199"/>
    <w:rsid w:val="0043527F"/>
    <w:rsid w:val="00450E21"/>
    <w:rsid w:val="00454BC1"/>
    <w:rsid w:val="004562E1"/>
    <w:rsid w:val="0046742A"/>
    <w:rsid w:val="0047021D"/>
    <w:rsid w:val="00470931"/>
    <w:rsid w:val="00474567"/>
    <w:rsid w:val="00474572"/>
    <w:rsid w:val="00484C1A"/>
    <w:rsid w:val="00494638"/>
    <w:rsid w:val="004C00CA"/>
    <w:rsid w:val="004C4FBA"/>
    <w:rsid w:val="004C7018"/>
    <w:rsid w:val="004D1DFE"/>
    <w:rsid w:val="004D3B5E"/>
    <w:rsid w:val="004E03A7"/>
    <w:rsid w:val="005065CE"/>
    <w:rsid w:val="00507E23"/>
    <w:rsid w:val="005248FC"/>
    <w:rsid w:val="0053447C"/>
    <w:rsid w:val="005521B0"/>
    <w:rsid w:val="00556194"/>
    <w:rsid w:val="0057066A"/>
    <w:rsid w:val="00577A6D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44D37"/>
    <w:rsid w:val="006505D6"/>
    <w:rsid w:val="00681DC6"/>
    <w:rsid w:val="0069165A"/>
    <w:rsid w:val="006E6E7C"/>
    <w:rsid w:val="00710269"/>
    <w:rsid w:val="007123AA"/>
    <w:rsid w:val="00712596"/>
    <w:rsid w:val="00713DD0"/>
    <w:rsid w:val="00725966"/>
    <w:rsid w:val="00731776"/>
    <w:rsid w:val="0073295A"/>
    <w:rsid w:val="007379F2"/>
    <w:rsid w:val="00740EC2"/>
    <w:rsid w:val="007522F8"/>
    <w:rsid w:val="00755C2D"/>
    <w:rsid w:val="007631E6"/>
    <w:rsid w:val="00786113"/>
    <w:rsid w:val="007A07B6"/>
    <w:rsid w:val="007B4660"/>
    <w:rsid w:val="007C5B7B"/>
    <w:rsid w:val="007C755F"/>
    <w:rsid w:val="007E13C3"/>
    <w:rsid w:val="007E3C41"/>
    <w:rsid w:val="007E3CC7"/>
    <w:rsid w:val="007E5062"/>
    <w:rsid w:val="007F42C9"/>
    <w:rsid w:val="00811E11"/>
    <w:rsid w:val="00812E39"/>
    <w:rsid w:val="00822D1A"/>
    <w:rsid w:val="00824320"/>
    <w:rsid w:val="00831B77"/>
    <w:rsid w:val="00835403"/>
    <w:rsid w:val="008377AE"/>
    <w:rsid w:val="008456B4"/>
    <w:rsid w:val="0087112F"/>
    <w:rsid w:val="00871674"/>
    <w:rsid w:val="00874865"/>
    <w:rsid w:val="00874CEE"/>
    <w:rsid w:val="0087676F"/>
    <w:rsid w:val="008834DC"/>
    <w:rsid w:val="0088403C"/>
    <w:rsid w:val="00895575"/>
    <w:rsid w:val="008A1185"/>
    <w:rsid w:val="008A23F8"/>
    <w:rsid w:val="008A2F7C"/>
    <w:rsid w:val="008B2D8F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3BE0"/>
    <w:rsid w:val="009B44C3"/>
    <w:rsid w:val="009C4516"/>
    <w:rsid w:val="009E7A0A"/>
    <w:rsid w:val="009F179C"/>
    <w:rsid w:val="009F371B"/>
    <w:rsid w:val="00A007AF"/>
    <w:rsid w:val="00A0607D"/>
    <w:rsid w:val="00A1612D"/>
    <w:rsid w:val="00A163B5"/>
    <w:rsid w:val="00A312D5"/>
    <w:rsid w:val="00A320EF"/>
    <w:rsid w:val="00A32A15"/>
    <w:rsid w:val="00A33DE8"/>
    <w:rsid w:val="00A37AF8"/>
    <w:rsid w:val="00A37D19"/>
    <w:rsid w:val="00A452A3"/>
    <w:rsid w:val="00A453F1"/>
    <w:rsid w:val="00A505C4"/>
    <w:rsid w:val="00A5529F"/>
    <w:rsid w:val="00A66916"/>
    <w:rsid w:val="00A84182"/>
    <w:rsid w:val="00A93169"/>
    <w:rsid w:val="00A93D19"/>
    <w:rsid w:val="00AA1AE3"/>
    <w:rsid w:val="00AA6A0B"/>
    <w:rsid w:val="00AB091F"/>
    <w:rsid w:val="00AB0B40"/>
    <w:rsid w:val="00AB7B7D"/>
    <w:rsid w:val="00AC0B8B"/>
    <w:rsid w:val="00AC4AEB"/>
    <w:rsid w:val="00AD09CE"/>
    <w:rsid w:val="00AD5FD3"/>
    <w:rsid w:val="00AD6A49"/>
    <w:rsid w:val="00AE2F54"/>
    <w:rsid w:val="00AE61D5"/>
    <w:rsid w:val="00AF47EF"/>
    <w:rsid w:val="00B10A26"/>
    <w:rsid w:val="00B37339"/>
    <w:rsid w:val="00B41A81"/>
    <w:rsid w:val="00B461AE"/>
    <w:rsid w:val="00B5350E"/>
    <w:rsid w:val="00B55B89"/>
    <w:rsid w:val="00B7696D"/>
    <w:rsid w:val="00B92513"/>
    <w:rsid w:val="00B9545D"/>
    <w:rsid w:val="00B95610"/>
    <w:rsid w:val="00B95D3E"/>
    <w:rsid w:val="00B96062"/>
    <w:rsid w:val="00B96FD9"/>
    <w:rsid w:val="00B9711C"/>
    <w:rsid w:val="00BB43BD"/>
    <w:rsid w:val="00BD4A68"/>
    <w:rsid w:val="00BE652A"/>
    <w:rsid w:val="00BE6BBC"/>
    <w:rsid w:val="00C04B47"/>
    <w:rsid w:val="00C318A9"/>
    <w:rsid w:val="00C368A5"/>
    <w:rsid w:val="00C60E59"/>
    <w:rsid w:val="00C63B61"/>
    <w:rsid w:val="00CC0766"/>
    <w:rsid w:val="00CC0BBF"/>
    <w:rsid w:val="00CC0C7B"/>
    <w:rsid w:val="00CC4962"/>
    <w:rsid w:val="00CE57FC"/>
    <w:rsid w:val="00CE6E7D"/>
    <w:rsid w:val="00CF30D9"/>
    <w:rsid w:val="00D064CC"/>
    <w:rsid w:val="00D06EA8"/>
    <w:rsid w:val="00D37A39"/>
    <w:rsid w:val="00D45307"/>
    <w:rsid w:val="00D45963"/>
    <w:rsid w:val="00D57398"/>
    <w:rsid w:val="00D6170C"/>
    <w:rsid w:val="00D7017F"/>
    <w:rsid w:val="00D82AE3"/>
    <w:rsid w:val="00D83B02"/>
    <w:rsid w:val="00DA2F42"/>
    <w:rsid w:val="00DD72E7"/>
    <w:rsid w:val="00DE2613"/>
    <w:rsid w:val="00DE3BF2"/>
    <w:rsid w:val="00DE4F6B"/>
    <w:rsid w:val="00DF2C0D"/>
    <w:rsid w:val="00E00DB3"/>
    <w:rsid w:val="00E06D4F"/>
    <w:rsid w:val="00E0727A"/>
    <w:rsid w:val="00E10FF2"/>
    <w:rsid w:val="00E127BF"/>
    <w:rsid w:val="00E17903"/>
    <w:rsid w:val="00E34F03"/>
    <w:rsid w:val="00E37634"/>
    <w:rsid w:val="00E408FC"/>
    <w:rsid w:val="00E43910"/>
    <w:rsid w:val="00E43B39"/>
    <w:rsid w:val="00E57D59"/>
    <w:rsid w:val="00E855E0"/>
    <w:rsid w:val="00E87146"/>
    <w:rsid w:val="00E97F37"/>
    <w:rsid w:val="00EC71EE"/>
    <w:rsid w:val="00ED33D9"/>
    <w:rsid w:val="00ED77CE"/>
    <w:rsid w:val="00ED79B8"/>
    <w:rsid w:val="00EE28B4"/>
    <w:rsid w:val="00EE2EEC"/>
    <w:rsid w:val="00EE5FA0"/>
    <w:rsid w:val="00F1263F"/>
    <w:rsid w:val="00F12740"/>
    <w:rsid w:val="00F13093"/>
    <w:rsid w:val="00F13185"/>
    <w:rsid w:val="00F138A2"/>
    <w:rsid w:val="00F27CEA"/>
    <w:rsid w:val="00F40624"/>
    <w:rsid w:val="00F41AD0"/>
    <w:rsid w:val="00F43705"/>
    <w:rsid w:val="00F47123"/>
    <w:rsid w:val="00F60DE6"/>
    <w:rsid w:val="00F724CE"/>
    <w:rsid w:val="00F73E51"/>
    <w:rsid w:val="00F7681E"/>
    <w:rsid w:val="00F87633"/>
    <w:rsid w:val="00F90A89"/>
    <w:rsid w:val="00FA0C14"/>
    <w:rsid w:val="00FA6D04"/>
    <w:rsid w:val="00FD31CE"/>
    <w:rsid w:val="00FE3B0A"/>
    <w:rsid w:val="02696613"/>
    <w:rsid w:val="15176F5E"/>
    <w:rsid w:val="1B8BA910"/>
    <w:rsid w:val="368F1709"/>
    <w:rsid w:val="3D2F0753"/>
    <w:rsid w:val="41D76674"/>
    <w:rsid w:val="42368F1A"/>
    <w:rsid w:val="509FC586"/>
    <w:rsid w:val="5126B7AF"/>
    <w:rsid w:val="66411999"/>
    <w:rsid w:val="7360923F"/>
    <w:rsid w:val="7A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656C8B27"/>
  <w15:docId w15:val="{35E710A8-61FD-4AA6-8895-E9740612D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styleId="Tableofcontents" w:customStyle="1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styleId="schedule" w:customStyle="1">
    <w:name w:val="schedule"/>
    <w:basedOn w:val="Tableofcontents"/>
    <w:next w:val="Normal"/>
    <w:autoRedefine/>
    <w:rsid w:val="00A453F1"/>
    <w:pPr>
      <w:framePr w:hSpace="180" w:wrap="around" w:hAnchor="margin" w:vAnchor="text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styleId="Myschedule" w:customStyle="1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MainPageGreen" w:customStyle="1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hAnsiTheme="minorHAnsi" w:eastAsia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styleId="BodyText3Char" w:customStyle="1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styleId="BodyTextChar" w:customStyle="1">
    <w:name w:val="Body Text Char"/>
    <w:basedOn w:val="DefaultParagraphFont"/>
    <w:link w:val="BodyText"/>
    <w:rsid w:val="00BD4A68"/>
    <w:rPr>
      <w:sz w:val="18"/>
      <w:szCs w:val="24"/>
    </w:rPr>
  </w:style>
  <w:style w:type="paragraph" w:styleId="Default" w:customStyle="1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styleId="Footer2" w:customStyle="1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DE3BF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  <w:style w:type="character" w:styleId="kwd1" w:customStyle="1">
    <w:name w:val="kwd1"/>
    <w:basedOn w:val="DefaultParagraphFont"/>
    <w:rsid w:val="00096E3B"/>
    <w:rPr>
      <w:color w:val="00008B"/>
    </w:rPr>
  </w:style>
  <w:style w:type="character" w:styleId="pln1" w:customStyle="1">
    <w:name w:val="pln1"/>
    <w:basedOn w:val="DefaultParagraphFont"/>
    <w:rsid w:val="00096E3B"/>
    <w:rPr>
      <w:color w:val="000000"/>
    </w:rPr>
  </w:style>
  <w:style w:type="character" w:styleId="pun1" w:customStyle="1">
    <w:name w:val="pun1"/>
    <w:basedOn w:val="DefaultParagraphFont"/>
    <w:rsid w:val="00096E3B"/>
    <w:rPr>
      <w:color w:val="000000"/>
    </w:rPr>
  </w:style>
  <w:style w:type="character" w:styleId="str1" w:customStyle="1">
    <w:name w:val="str1"/>
    <w:basedOn w:val="DefaultParagraphFont"/>
    <w:rsid w:val="00096E3B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8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ab31ee853a924960" /><Relationship Type="http://schemas.openxmlformats.org/officeDocument/2006/relationships/image" Target="/media/image3.png" Id="Rff57aa6e26e342b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5FF5-AA04-4BAA-8B66-F8B4ED3D56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Training document template</ap:Template>
  <ap:Application>Microsoft Word for the web</ap:Application>
  <ap:DocSecurity>0</ap:DocSecurity>
  <ap:ScaleCrop>false</ap:ScaleCrop>
  <ap:Company>State Street Corp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ikadian</dc:creator>
  <lastModifiedBy>Orisi Pravallika</lastModifiedBy>
  <revision>7</revision>
  <dcterms:created xsi:type="dcterms:W3CDTF">2019-05-15T09:31:00.0000000Z</dcterms:created>
  <dcterms:modified xsi:type="dcterms:W3CDTF">2023-04-18T09:37:03.8964894Z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2023-04-17T09:21:58Z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04887b17-fd7a-4260-9b58-e7bcb769fa87</vt:lpwstr>
  </property>
  <property fmtid="{D5CDD505-2E9C-101B-9397-08002B2CF9AE}" pid="8" name="MSIP_Label_e463cba9-5f6c-478d-9329-7b2295e4e8ed_ContentBits">
    <vt:lpwstr>0</vt:lpwstr>
  </property>
</Properties>
</file>