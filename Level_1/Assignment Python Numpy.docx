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B323" w14:textId="77777777" w:rsidR="002E132D" w:rsidRDefault="002E132D" w:rsidP="002E132D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ab/>
      </w:r>
    </w:p>
    <w:p w14:paraId="5901B324" w14:textId="77777777" w:rsidR="002E132D" w:rsidRPr="00D6170C" w:rsidRDefault="002E132D" w:rsidP="002E132D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ab/>
      </w:r>
      <w:r>
        <w:rPr>
          <w:rFonts w:ascii="Verdana" w:hAnsi="Verdana" w:cs="Arial"/>
          <w:color w:val="000000" w:themeColor="text1"/>
          <w:sz w:val="22"/>
          <w:szCs w:val="22"/>
        </w:rPr>
        <w:tab/>
      </w:r>
      <w:r>
        <w:rPr>
          <w:rFonts w:ascii="Verdana" w:hAnsi="Verdana" w:cs="Arial"/>
          <w:color w:val="000000" w:themeColor="text1"/>
          <w:sz w:val="22"/>
          <w:szCs w:val="22"/>
        </w:rPr>
        <w:tab/>
      </w:r>
      <w:r>
        <w:rPr>
          <w:rFonts w:ascii="Verdana" w:hAnsi="Verdana" w:cs="Arial"/>
          <w:color w:val="000000" w:themeColor="text1"/>
          <w:sz w:val="22"/>
          <w:szCs w:val="22"/>
        </w:rPr>
        <w:tab/>
      </w:r>
      <w:r w:rsidR="00D6170C">
        <w:rPr>
          <w:rFonts w:ascii="Verdana" w:hAnsi="Verdana" w:cs="Arial"/>
          <w:color w:val="000000" w:themeColor="text1"/>
          <w:sz w:val="22"/>
          <w:szCs w:val="22"/>
        </w:rPr>
        <w:tab/>
      </w:r>
      <w:r w:rsidRPr="00D6170C">
        <w:rPr>
          <w:rFonts w:ascii="Verdana" w:hAnsi="Verdana" w:cs="Arial"/>
          <w:b/>
          <w:color w:val="000000" w:themeColor="text1"/>
          <w:sz w:val="22"/>
          <w:szCs w:val="22"/>
        </w:rPr>
        <w:t>Python</w:t>
      </w:r>
      <w:r w:rsidR="007379F2">
        <w:rPr>
          <w:rFonts w:ascii="Verdana" w:hAnsi="Verdana" w:cs="Arial"/>
          <w:b/>
          <w:color w:val="000000" w:themeColor="text1"/>
          <w:sz w:val="22"/>
          <w:szCs w:val="22"/>
        </w:rPr>
        <w:t xml:space="preserve"> Assignment: 4</w:t>
      </w:r>
    </w:p>
    <w:p w14:paraId="5901B325" w14:textId="77777777" w:rsidR="00186FE4" w:rsidRDefault="007379F2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Create a one dimensional array with the following values 1, 4, 3 and print the values.</w:t>
      </w:r>
    </w:p>
    <w:p w14:paraId="5901B326" w14:textId="77777777" w:rsidR="007379F2" w:rsidRDefault="007379F2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Create a one dimensional array with the following values 1, 4, 3 and print the type of the array.</w:t>
      </w:r>
    </w:p>
    <w:p w14:paraId="5901B327" w14:textId="77777777" w:rsidR="007379F2" w:rsidRDefault="007379F2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Create a two dimensional array with the following format:</w:t>
      </w:r>
      <w:r w:rsidRPr="007379F2">
        <w:t xml:space="preserve"> </w:t>
      </w:r>
      <w:r w:rsidRPr="007379F2">
        <w:rPr>
          <w:rFonts w:ascii="Verdana" w:hAnsi="Verdana" w:cs="Arial"/>
          <w:color w:val="000000" w:themeColor="text1"/>
          <w:sz w:val="22"/>
          <w:szCs w:val="22"/>
        </w:rPr>
        <w:t>[(1, 2, 3), (4, 5, 6)]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 and print the values.</w:t>
      </w:r>
    </w:p>
    <w:p w14:paraId="5901B328" w14:textId="77777777" w:rsidR="007379F2" w:rsidRDefault="007379F2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Create a two dimensional array with the following format:</w:t>
      </w:r>
      <w:r w:rsidRPr="007379F2">
        <w:t xml:space="preserve"> </w:t>
      </w:r>
      <w:r w:rsidRPr="007379F2">
        <w:rPr>
          <w:rFonts w:ascii="Verdana" w:hAnsi="Verdana" w:cs="Arial"/>
          <w:color w:val="000000" w:themeColor="text1"/>
          <w:sz w:val="22"/>
          <w:szCs w:val="22"/>
        </w:rPr>
        <w:t>[(1, 2, 3), (4, 5, 6)]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 and print the type of the array.</w:t>
      </w:r>
    </w:p>
    <w:p w14:paraId="5901B329" w14:textId="77777777" w:rsidR="007379F2" w:rsidRDefault="007379F2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Create a one dimensional array with the following values 1, 4, 3 and print the dimension of the array.</w:t>
      </w:r>
    </w:p>
    <w:p w14:paraId="5901B32A" w14:textId="77777777" w:rsidR="007379F2" w:rsidRDefault="007379F2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For the same one dimensional array find the byte size of an each element.</w:t>
      </w:r>
    </w:p>
    <w:p w14:paraId="5901B32B" w14:textId="77777777" w:rsidR="007379F2" w:rsidRDefault="007379F2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For the same one dimensional array find the data type of an each element.</w:t>
      </w:r>
    </w:p>
    <w:p w14:paraId="5901B32C" w14:textId="77777777" w:rsidR="007379F2" w:rsidRDefault="00E37634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For the same one dimensional array find the size of an array.</w:t>
      </w:r>
    </w:p>
    <w:p w14:paraId="5901B32D" w14:textId="77777777" w:rsidR="00E37634" w:rsidRDefault="00E37634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Create an array with np.zeros as 3, 3 values and print it.</w:t>
      </w:r>
    </w:p>
    <w:p w14:paraId="5901B32E" w14:textId="77777777" w:rsidR="00E37634" w:rsidRDefault="00E37634" w:rsidP="00E37634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Create an array with np.ones as 3, 3 values and print it.</w:t>
      </w:r>
    </w:p>
    <w:p w14:paraId="5901B32F" w14:textId="77777777" w:rsidR="00E37634" w:rsidRDefault="00E37634" w:rsidP="007379F2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Find the shape of the array for the following values.</w:t>
      </w:r>
    </w:p>
    <w:p w14:paraId="5901B330" w14:textId="77777777" w:rsidR="00E37634" w:rsidRDefault="00E37634" w:rsidP="00E37634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E37634">
        <w:rPr>
          <w:rFonts w:ascii="Verdana" w:hAnsi="Verdana" w:cs="Arial"/>
          <w:color w:val="000000" w:themeColor="text1"/>
          <w:sz w:val="22"/>
          <w:szCs w:val="22"/>
        </w:rPr>
        <w:t>[(1, 2, 3), (4, 5, 6)]</w:t>
      </w:r>
    </w:p>
    <w:p w14:paraId="5901B331" w14:textId="77777777" w:rsidR="00E37634" w:rsidRDefault="00E37634" w:rsidP="00E37634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Find the re shape of the array for the following values.</w:t>
      </w:r>
    </w:p>
    <w:p w14:paraId="5901B332" w14:textId="77777777" w:rsidR="00E37634" w:rsidRDefault="00E37634" w:rsidP="00E37634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E37634">
        <w:rPr>
          <w:rFonts w:ascii="Verdana" w:hAnsi="Verdana" w:cs="Arial"/>
          <w:color w:val="000000" w:themeColor="text1"/>
          <w:sz w:val="22"/>
          <w:szCs w:val="22"/>
        </w:rPr>
        <w:t>[(1, 2, 3), (4, 5, 6)]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 and reshape (4, 2) and print it.</w:t>
      </w:r>
    </w:p>
    <w:p w14:paraId="5901B333" w14:textId="77777777" w:rsidR="00E37634" w:rsidRDefault="00102F3F" w:rsidP="00E37634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Find the slice of an array for the following values.</w:t>
      </w:r>
    </w:p>
    <w:p w14:paraId="5901B334" w14:textId="77777777" w:rsidR="00102F3F" w:rsidRDefault="00102F3F" w:rsidP="00102F3F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E37634">
        <w:rPr>
          <w:rFonts w:ascii="Verdana" w:hAnsi="Verdana" w:cs="Arial"/>
          <w:color w:val="000000" w:themeColor="text1"/>
          <w:sz w:val="22"/>
          <w:szCs w:val="22"/>
        </w:rPr>
        <w:t>[(1, 2, 3), (4, 5, 6)]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 and a</w:t>
      </w:r>
      <w:r w:rsidR="00CC0BBF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>
        <w:rPr>
          <w:rFonts w:ascii="Verdana" w:hAnsi="Verdana" w:cs="Arial"/>
          <w:color w:val="000000" w:themeColor="text1"/>
          <w:sz w:val="22"/>
          <w:szCs w:val="22"/>
        </w:rPr>
        <w:t>[0</w:t>
      </w:r>
      <w:r w:rsidR="00CC0BBF">
        <w:rPr>
          <w:rFonts w:ascii="Verdana" w:hAnsi="Verdana" w:cs="Arial"/>
          <w:color w:val="000000" w:themeColor="text1"/>
          <w:sz w:val="22"/>
          <w:szCs w:val="22"/>
        </w:rPr>
        <w:t>:, 2</w:t>
      </w:r>
      <w:r>
        <w:rPr>
          <w:rFonts w:ascii="Verdana" w:hAnsi="Verdana" w:cs="Arial"/>
          <w:color w:val="000000" w:themeColor="text1"/>
          <w:sz w:val="22"/>
          <w:szCs w:val="22"/>
        </w:rPr>
        <w:t>] and print it.</w:t>
      </w:r>
    </w:p>
    <w:p w14:paraId="5901B335" w14:textId="77777777" w:rsidR="00102F3F" w:rsidRDefault="00CC0BBF" w:rsidP="00102F3F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Print the linspace for the values (1, 2, 5).</w:t>
      </w:r>
    </w:p>
    <w:p w14:paraId="5901B336" w14:textId="77777777" w:rsidR="00CC0BBF" w:rsidRDefault="00CC0BBF" w:rsidP="00CC0BBF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Find the sum, max, min of an array for the following values </w:t>
      </w:r>
      <w:r w:rsidRPr="00CC0BBF">
        <w:rPr>
          <w:rFonts w:ascii="Verdana" w:hAnsi="Verdana" w:cs="Arial"/>
          <w:color w:val="000000" w:themeColor="text1"/>
          <w:sz w:val="22"/>
          <w:szCs w:val="22"/>
        </w:rPr>
        <w:t>[(1,2,3),(3,4,5)]</w:t>
      </w:r>
      <w:r>
        <w:rPr>
          <w:rFonts w:ascii="Verdana" w:hAnsi="Verdana" w:cs="Arial"/>
          <w:color w:val="000000" w:themeColor="text1"/>
          <w:sz w:val="22"/>
          <w:szCs w:val="22"/>
        </w:rPr>
        <w:t>.</w:t>
      </w:r>
    </w:p>
    <w:p w14:paraId="5901B337" w14:textId="77777777" w:rsidR="00CC0BBF" w:rsidRDefault="00CC0BBF" w:rsidP="00CC0BBF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Find the column wise and row wise </w:t>
      </w:r>
      <w:r w:rsidR="00DC3D75">
        <w:rPr>
          <w:rFonts w:ascii="Verdana" w:hAnsi="Verdana" w:cs="Arial"/>
          <w:color w:val="000000" w:themeColor="text1"/>
          <w:sz w:val="22"/>
          <w:szCs w:val="22"/>
        </w:rPr>
        <w:t xml:space="preserve">sum 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of an array for the following values </w:t>
      </w:r>
      <w:r w:rsidRPr="00CC0BBF">
        <w:rPr>
          <w:rFonts w:ascii="Verdana" w:hAnsi="Verdana" w:cs="Arial"/>
          <w:color w:val="000000" w:themeColor="text1"/>
          <w:sz w:val="22"/>
          <w:szCs w:val="22"/>
        </w:rPr>
        <w:t>[(1, 2, 3), (3, 4, 5)]</w:t>
      </w:r>
      <w:r>
        <w:rPr>
          <w:rFonts w:ascii="Verdana" w:hAnsi="Verdana" w:cs="Arial"/>
          <w:color w:val="000000" w:themeColor="text1"/>
          <w:sz w:val="22"/>
          <w:szCs w:val="22"/>
        </w:rPr>
        <w:t>.</w:t>
      </w:r>
    </w:p>
    <w:p w14:paraId="5901B338" w14:textId="77777777" w:rsidR="00CC0BBF" w:rsidRDefault="009B44C3" w:rsidP="009B44C3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Find the transpose of an array </w:t>
      </w:r>
      <w:r w:rsidRPr="009B44C3">
        <w:rPr>
          <w:rFonts w:ascii="Verdana" w:hAnsi="Verdana" w:cs="Arial"/>
          <w:color w:val="000000" w:themeColor="text1"/>
          <w:sz w:val="22"/>
          <w:szCs w:val="22"/>
        </w:rPr>
        <w:t>[[1,2,3],[3,4,5],[9,6,0]]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 and print it.</w:t>
      </w:r>
    </w:p>
    <w:p w14:paraId="5901B339" w14:textId="77777777" w:rsidR="009B44C3" w:rsidRDefault="009B44C3" w:rsidP="0087676F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 w:rsidR="0087676F">
        <w:rPr>
          <w:rFonts w:ascii="Verdana" w:hAnsi="Verdana" w:cs="Arial"/>
          <w:color w:val="000000" w:themeColor="text1"/>
          <w:sz w:val="22"/>
          <w:szCs w:val="22"/>
        </w:rPr>
        <w:t xml:space="preserve">Find the row wise sort and column wise sort for the following values </w:t>
      </w:r>
      <w:r w:rsidR="0087676F" w:rsidRPr="0087676F">
        <w:rPr>
          <w:rFonts w:ascii="Verdana" w:hAnsi="Verdana" w:cs="Arial"/>
          <w:color w:val="000000" w:themeColor="text1"/>
          <w:sz w:val="22"/>
          <w:szCs w:val="22"/>
        </w:rPr>
        <w:t>[[1,4,2],[3,4,6],[0,-1,5]]</w:t>
      </w:r>
      <w:r w:rsidR="0087676F">
        <w:rPr>
          <w:rFonts w:ascii="Verdana" w:hAnsi="Verdana" w:cs="Arial"/>
          <w:color w:val="000000" w:themeColor="text1"/>
          <w:sz w:val="22"/>
          <w:szCs w:val="22"/>
        </w:rPr>
        <w:t xml:space="preserve"> and print it.</w:t>
      </w:r>
    </w:p>
    <w:p w14:paraId="5901B33A" w14:textId="77777777" w:rsidR="0087676F" w:rsidRDefault="0007527E" w:rsidP="0087676F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Find the horizontal split and vertical split for the following values</w:t>
      </w:r>
    </w:p>
    <w:p w14:paraId="5901B33B" w14:textId="77777777" w:rsidR="0007527E" w:rsidRDefault="0007527E" w:rsidP="0007527E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07527E">
        <w:rPr>
          <w:rFonts w:ascii="Verdana" w:hAnsi="Verdana" w:cs="Arial"/>
          <w:color w:val="000000" w:themeColor="text1"/>
          <w:sz w:val="22"/>
          <w:szCs w:val="22"/>
        </w:rPr>
        <w:t>[[1,3,5,7,9,11],[2,4,5,8,10,12]]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 and print it.</w:t>
      </w:r>
    </w:p>
    <w:p w14:paraId="5901B33C" w14:textId="77777777" w:rsidR="0007527E" w:rsidRDefault="00EE2EEC" w:rsidP="00C318A9">
      <w:pPr>
        <w:pStyle w:val="Header"/>
        <w:numPr>
          <w:ilvl w:val="0"/>
          <w:numId w:val="20"/>
        </w:numPr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Find the vstack and hstack for the following values</w:t>
      </w:r>
    </w:p>
    <w:p w14:paraId="5901B33D" w14:textId="77777777" w:rsidR="00EE2EEC" w:rsidRPr="00EE2EEC" w:rsidRDefault="00EE2EEC" w:rsidP="00EE2EEC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EE2EEC">
        <w:rPr>
          <w:rFonts w:ascii="Verdana" w:hAnsi="Verdana" w:cs="Arial"/>
          <w:color w:val="000000" w:themeColor="text1"/>
          <w:sz w:val="22"/>
          <w:szCs w:val="22"/>
        </w:rPr>
        <w:t>a=np.array([(1,2,3),(3,4,5)])</w:t>
      </w:r>
    </w:p>
    <w:p w14:paraId="5901B33E" w14:textId="77777777" w:rsidR="00EE2EEC" w:rsidRDefault="00EE2EEC" w:rsidP="00EE2EEC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EE2EEC">
        <w:rPr>
          <w:rFonts w:ascii="Verdana" w:hAnsi="Verdana" w:cs="Arial"/>
          <w:color w:val="000000" w:themeColor="text1"/>
          <w:sz w:val="22"/>
          <w:szCs w:val="22"/>
        </w:rPr>
        <w:t>b=np.array([(1,2,3),(3,4,5)])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 and print it.</w:t>
      </w:r>
    </w:p>
    <w:p w14:paraId="5901B33F" w14:textId="77777777" w:rsidR="00EE2EEC" w:rsidRDefault="00EE2EEC" w:rsidP="00EE2EEC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5901B340" w14:textId="77777777" w:rsidR="00102F3F" w:rsidRDefault="00102F3F" w:rsidP="00102F3F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5901B341" w14:textId="77777777" w:rsidR="00E37634" w:rsidRDefault="00E37634" w:rsidP="00E37634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</w:p>
    <w:p w14:paraId="5901B342" w14:textId="77777777" w:rsidR="00E37634" w:rsidRDefault="00E37634" w:rsidP="00E37634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5901B343" w14:textId="77777777" w:rsidR="00E37634" w:rsidRDefault="00E37634" w:rsidP="00E37634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5901B344" w14:textId="77777777" w:rsidR="007379F2" w:rsidRDefault="007379F2" w:rsidP="007379F2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14:paraId="5901B345" w14:textId="77777777" w:rsidR="00186FE4" w:rsidRDefault="00186FE4" w:rsidP="00FA6D04">
      <w:pPr>
        <w:pStyle w:val="Header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sectPr w:rsidR="00186FE4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B348" w14:textId="77777777" w:rsidR="0076687F" w:rsidRDefault="0076687F">
      <w:r>
        <w:separator/>
      </w:r>
    </w:p>
  </w:endnote>
  <w:endnote w:type="continuationSeparator" w:id="0">
    <w:p w14:paraId="5901B349" w14:textId="77777777" w:rsidR="0076687F" w:rsidRDefault="0076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34F" w14:textId="77777777"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01B350" w14:textId="77777777"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351" w14:textId="77777777"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14:paraId="5901B355" w14:textId="77777777" w:rsidTr="001E49F2">
      <w:trPr>
        <w:trHeight w:val="128"/>
      </w:trPr>
      <w:tc>
        <w:tcPr>
          <w:tcW w:w="2988" w:type="dxa"/>
        </w:tcPr>
        <w:p w14:paraId="5901B352" w14:textId="77777777"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14:paraId="5901B353" w14:textId="77777777"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14:paraId="5901B354" w14:textId="77777777"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DC3D75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DC3D75">
            <w:rPr>
              <w:rFonts w:ascii="Times New Roman" w:hAnsi="Times New Roman"/>
              <w:noProof/>
              <w:szCs w:val="16"/>
            </w:rPr>
            <w:t>2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14:paraId="5901B356" w14:textId="77777777"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357" w14:textId="77777777"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01B358" w14:textId="77777777"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B346" w14:textId="77777777" w:rsidR="0076687F" w:rsidRDefault="0076687F">
      <w:r>
        <w:separator/>
      </w:r>
    </w:p>
  </w:footnote>
  <w:footnote w:type="continuationSeparator" w:id="0">
    <w:p w14:paraId="5901B347" w14:textId="77777777" w:rsidR="0076687F" w:rsidRDefault="00766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14:paraId="5901B34D" w14:textId="77777777" w:rsidTr="00E0727A">
      <w:trPr>
        <w:trHeight w:hRule="exact" w:val="550"/>
      </w:trPr>
      <w:tc>
        <w:tcPr>
          <w:tcW w:w="3528" w:type="dxa"/>
          <w:vAlign w:val="center"/>
        </w:tcPr>
        <w:p w14:paraId="5901B34A" w14:textId="77777777"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14:paraId="5901B34B" w14:textId="77777777"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14:paraId="5901B34C" w14:textId="77777777"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901B359" wp14:editId="5901B35A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901B34E" w14:textId="77777777"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2F7986"/>
    <w:multiLevelType w:val="hybridMultilevel"/>
    <w:tmpl w:val="2A0C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3"/>
  </w:num>
  <w:num w:numId="5">
    <w:abstractNumId w:val="17"/>
  </w:num>
  <w:num w:numId="6">
    <w:abstractNumId w:val="9"/>
  </w:num>
  <w:num w:numId="7">
    <w:abstractNumId w:val="5"/>
  </w:num>
  <w:num w:numId="8">
    <w:abstractNumId w:val="16"/>
  </w:num>
  <w:num w:numId="9">
    <w:abstractNumId w:val="15"/>
  </w:num>
  <w:num w:numId="10">
    <w:abstractNumId w:val="14"/>
  </w:num>
  <w:num w:numId="11">
    <w:abstractNumId w:val="4"/>
  </w:num>
  <w:num w:numId="12">
    <w:abstractNumId w:val="8"/>
  </w:num>
  <w:num w:numId="13">
    <w:abstractNumId w:val="3"/>
  </w:num>
  <w:num w:numId="14">
    <w:abstractNumId w:val="19"/>
  </w:num>
  <w:num w:numId="15">
    <w:abstractNumId w:val="0"/>
  </w:num>
  <w:num w:numId="16">
    <w:abstractNumId w:val="12"/>
  </w:num>
  <w:num w:numId="17">
    <w:abstractNumId w:val="6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EA8"/>
    <w:rsid w:val="000048EF"/>
    <w:rsid w:val="000271B3"/>
    <w:rsid w:val="00036759"/>
    <w:rsid w:val="0005400A"/>
    <w:rsid w:val="00064F26"/>
    <w:rsid w:val="0007527E"/>
    <w:rsid w:val="000769A3"/>
    <w:rsid w:val="0008307F"/>
    <w:rsid w:val="00083344"/>
    <w:rsid w:val="000E1B13"/>
    <w:rsid w:val="000F0844"/>
    <w:rsid w:val="00102F3F"/>
    <w:rsid w:val="0010606F"/>
    <w:rsid w:val="0010609B"/>
    <w:rsid w:val="00116546"/>
    <w:rsid w:val="001268F3"/>
    <w:rsid w:val="00146E07"/>
    <w:rsid w:val="00157DDF"/>
    <w:rsid w:val="001676CC"/>
    <w:rsid w:val="00175E0D"/>
    <w:rsid w:val="00186FE4"/>
    <w:rsid w:val="00194DE6"/>
    <w:rsid w:val="001966F8"/>
    <w:rsid w:val="001A68C0"/>
    <w:rsid w:val="001B6777"/>
    <w:rsid w:val="001C2932"/>
    <w:rsid w:val="001F56AA"/>
    <w:rsid w:val="002030FD"/>
    <w:rsid w:val="00213127"/>
    <w:rsid w:val="00222017"/>
    <w:rsid w:val="002342AB"/>
    <w:rsid w:val="00252351"/>
    <w:rsid w:val="002831D4"/>
    <w:rsid w:val="0029561B"/>
    <w:rsid w:val="00297233"/>
    <w:rsid w:val="00297FC3"/>
    <w:rsid w:val="002B3571"/>
    <w:rsid w:val="002B69D2"/>
    <w:rsid w:val="002D0DAC"/>
    <w:rsid w:val="002D6519"/>
    <w:rsid w:val="002D7029"/>
    <w:rsid w:val="002E132D"/>
    <w:rsid w:val="00304F22"/>
    <w:rsid w:val="003162E5"/>
    <w:rsid w:val="003201A1"/>
    <w:rsid w:val="00322E50"/>
    <w:rsid w:val="003334ED"/>
    <w:rsid w:val="0034340E"/>
    <w:rsid w:val="00347824"/>
    <w:rsid w:val="00350B21"/>
    <w:rsid w:val="003705F9"/>
    <w:rsid w:val="00373CA7"/>
    <w:rsid w:val="00375EB3"/>
    <w:rsid w:val="003A62BE"/>
    <w:rsid w:val="003E12B1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7E23"/>
    <w:rsid w:val="0053447C"/>
    <w:rsid w:val="005521B0"/>
    <w:rsid w:val="00556194"/>
    <w:rsid w:val="0057066A"/>
    <w:rsid w:val="00585060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81DC6"/>
    <w:rsid w:val="0069165A"/>
    <w:rsid w:val="006E6E7C"/>
    <w:rsid w:val="00710269"/>
    <w:rsid w:val="007123AA"/>
    <w:rsid w:val="00712596"/>
    <w:rsid w:val="00713DD0"/>
    <w:rsid w:val="00725966"/>
    <w:rsid w:val="0073295A"/>
    <w:rsid w:val="007379F2"/>
    <w:rsid w:val="00740EC2"/>
    <w:rsid w:val="007522F8"/>
    <w:rsid w:val="007631E6"/>
    <w:rsid w:val="0076687F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7676F"/>
    <w:rsid w:val="008834DC"/>
    <w:rsid w:val="0088403C"/>
    <w:rsid w:val="00895575"/>
    <w:rsid w:val="008A1185"/>
    <w:rsid w:val="008A23F8"/>
    <w:rsid w:val="008A2F7C"/>
    <w:rsid w:val="008B2D8F"/>
    <w:rsid w:val="008D60C5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44C3"/>
    <w:rsid w:val="009E7A0A"/>
    <w:rsid w:val="009F371B"/>
    <w:rsid w:val="00A007AF"/>
    <w:rsid w:val="00A0607D"/>
    <w:rsid w:val="00A1612D"/>
    <w:rsid w:val="00A163B5"/>
    <w:rsid w:val="00A312D5"/>
    <w:rsid w:val="00A320EF"/>
    <w:rsid w:val="00A32A15"/>
    <w:rsid w:val="00A37D19"/>
    <w:rsid w:val="00A452A3"/>
    <w:rsid w:val="00A453F1"/>
    <w:rsid w:val="00A66916"/>
    <w:rsid w:val="00A84182"/>
    <w:rsid w:val="00A93169"/>
    <w:rsid w:val="00A93D19"/>
    <w:rsid w:val="00AA1AE3"/>
    <w:rsid w:val="00AA6A0B"/>
    <w:rsid w:val="00AB091F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5350E"/>
    <w:rsid w:val="00B55B89"/>
    <w:rsid w:val="00B7696D"/>
    <w:rsid w:val="00B9545D"/>
    <w:rsid w:val="00B95610"/>
    <w:rsid w:val="00B95D3E"/>
    <w:rsid w:val="00B96062"/>
    <w:rsid w:val="00B96FD9"/>
    <w:rsid w:val="00B9711C"/>
    <w:rsid w:val="00BD4A68"/>
    <w:rsid w:val="00BE652A"/>
    <w:rsid w:val="00BE6BBC"/>
    <w:rsid w:val="00C04B47"/>
    <w:rsid w:val="00C318A9"/>
    <w:rsid w:val="00C368A5"/>
    <w:rsid w:val="00C60E59"/>
    <w:rsid w:val="00C641EE"/>
    <w:rsid w:val="00CC0766"/>
    <w:rsid w:val="00CC0BBF"/>
    <w:rsid w:val="00CC0C7B"/>
    <w:rsid w:val="00CC4962"/>
    <w:rsid w:val="00CE57FC"/>
    <w:rsid w:val="00CF30D9"/>
    <w:rsid w:val="00D064CC"/>
    <w:rsid w:val="00D06EA8"/>
    <w:rsid w:val="00D37A39"/>
    <w:rsid w:val="00D45307"/>
    <w:rsid w:val="00D57398"/>
    <w:rsid w:val="00D6170C"/>
    <w:rsid w:val="00D7017F"/>
    <w:rsid w:val="00D82AE3"/>
    <w:rsid w:val="00D83B02"/>
    <w:rsid w:val="00DA2F42"/>
    <w:rsid w:val="00DC3D75"/>
    <w:rsid w:val="00DD72E7"/>
    <w:rsid w:val="00DE2613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37634"/>
    <w:rsid w:val="00E408FC"/>
    <w:rsid w:val="00E43B39"/>
    <w:rsid w:val="00E57D59"/>
    <w:rsid w:val="00E855E0"/>
    <w:rsid w:val="00E87146"/>
    <w:rsid w:val="00E97F37"/>
    <w:rsid w:val="00EC71EE"/>
    <w:rsid w:val="00ED77CE"/>
    <w:rsid w:val="00ED79B8"/>
    <w:rsid w:val="00EE28B4"/>
    <w:rsid w:val="00EE2EEC"/>
    <w:rsid w:val="00EE5FA0"/>
    <w:rsid w:val="00F1263F"/>
    <w:rsid w:val="00F13093"/>
    <w:rsid w:val="00F13185"/>
    <w:rsid w:val="00F138A2"/>
    <w:rsid w:val="00F27CEA"/>
    <w:rsid w:val="00F40624"/>
    <w:rsid w:val="00F41AD0"/>
    <w:rsid w:val="00F43705"/>
    <w:rsid w:val="00F47123"/>
    <w:rsid w:val="00F60DE6"/>
    <w:rsid w:val="00F724CE"/>
    <w:rsid w:val="00F7681E"/>
    <w:rsid w:val="00F87633"/>
    <w:rsid w:val="00F90A89"/>
    <w:rsid w:val="00FA0C14"/>
    <w:rsid w:val="00FA6D04"/>
    <w:rsid w:val="00FD31CE"/>
    <w:rsid w:val="00F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5901B323"/>
  <w15:docId w15:val="{2C6EE3F3-318A-4D15-81BD-B26B5412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08D94-F694-42D2-8CAA-56D599C2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326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Janarthanan Selvaraj</cp:lastModifiedBy>
  <cp:revision>96</cp:revision>
  <dcterms:created xsi:type="dcterms:W3CDTF">2019-02-06T08:33:00Z</dcterms:created>
  <dcterms:modified xsi:type="dcterms:W3CDTF">2023-01-17T05:56:00Z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2023-01-17T05:56:51Z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b77b63d1-033d-4094-bcd1-28d957bdb369</vt:lpwstr>
  </property>
  <property fmtid="{D5CDD505-2E9C-101B-9397-08002B2CF9AE}" pid="8" name="MSIP_Label_e463cba9-5f6c-478d-9329-7b2295e4e8ed_ContentBits">
    <vt:lpwstr>0</vt:lpwstr>
  </property>
</Properties>
</file>