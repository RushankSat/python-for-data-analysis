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65CE" w:rsidP="00824320" w:rsidRDefault="002E132D" w14:paraId="656F14BD" w14:textId="77777777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</w:p>
    <w:p w:rsidR="00824320" w:rsidP="58C9FE9E" w:rsidRDefault="00824320" w14:paraId="717B7DC2" w14:textId="52746E2B">
      <w:pPr>
        <w:pStyle w:val="Header"/>
        <w:tabs>
          <w:tab w:val="clear" w:pos="4320"/>
          <w:tab w:val="clear" w:pos="8640"/>
        </w:tabs>
        <w:spacing w:line="480" w:lineRule="auto"/>
        <w:ind w:left="3600" w:firstLine="720"/>
        <w:rPr>
          <w:rFonts w:ascii="Verdana" w:hAnsi="Verdana" w:cs="Arial"/>
          <w:b w:val="1"/>
          <w:bCs w:val="1"/>
          <w:color w:val="000000" w:themeColor="text1"/>
          <w:sz w:val="22"/>
          <w:szCs w:val="22"/>
        </w:rPr>
      </w:pPr>
      <w:r w:rsidRPr="58C9FE9E" w:rsidR="6644AA97">
        <w:rPr>
          <w:rFonts w:ascii="Verdana" w:hAnsi="Verdana" w:cs="Arial"/>
          <w:b w:val="1"/>
          <w:bCs w:val="1"/>
          <w:color w:val="000000" w:themeColor="text1"/>
          <w:sz w:val="22"/>
          <w:szCs w:val="22"/>
        </w:rPr>
        <w:t>A</w:t>
      </w:r>
      <w:r w:rsidRPr="58C9FE9E" w:rsidR="00824320">
        <w:rPr>
          <w:rFonts w:ascii="Verdana" w:hAnsi="Verdana" w:cs="Arial"/>
          <w:b w:val="1"/>
          <w:bCs w:val="1"/>
          <w:color w:val="000000" w:themeColor="text1"/>
          <w:sz w:val="22"/>
          <w:szCs w:val="22"/>
        </w:rPr>
        <w:t>ssignment</w:t>
      </w:r>
    </w:p>
    <w:p w:rsidR="00824320" w:rsidP="00824320" w:rsidRDefault="00824320" w14:paraId="29947948" w14:textId="77777777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</w:p>
    <w:p w:rsidRPr="00824320" w:rsidR="00824320" w:rsidP="00824320" w:rsidRDefault="00824320" w14:paraId="3FFD9819" w14:textId="77777777">
      <w:pPr>
        <w:pStyle w:val="Header"/>
        <w:numPr>
          <w:ilvl w:val="0"/>
          <w:numId w:val="24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Use the loan prediction dataset csv file</w:t>
      </w:r>
      <w:r w:rsidR="00AF636D">
        <w:rPr>
          <w:rFonts w:ascii="Verdana" w:hAnsi="Verdana" w:cs="Arial"/>
          <w:color w:val="000000" w:themeColor="text1"/>
          <w:sz w:val="22"/>
          <w:szCs w:val="22"/>
        </w:rPr>
        <w:t xml:space="preserve"> and perform EDA analysis for the loan prediction</w:t>
      </w:r>
      <w:r w:rsidRPr="00824320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Pr="00824320" w:rsidR="00824320" w:rsidP="00824320" w:rsidRDefault="00824320" w14:paraId="7EC0C1DB" w14:textId="77777777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Do list of activities:</w:t>
      </w:r>
    </w:p>
    <w:p w:rsidR="00824320" w:rsidP="58C9FE9E" w:rsidRDefault="00824320" w14:paraId="31F7F1B8" w14:textId="6BF86E48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 w:themeTint="FF" w:themeShade="FF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Read the CSV data using 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pandas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library.</w:t>
      </w:r>
    </w:p>
    <w:p w:rsidR="0D42DBDF" w:rsidP="58C9FE9E" w:rsidRDefault="0D42DBDF" w14:paraId="62263BD4" w14:textId="4EBC10B0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0D42DBD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 xml:space="preserve">--&gt; 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io</w:t>
      </w:r>
    </w:p>
    <w:p w:rsidR="6CA168B7" w:rsidP="58C9FE9E" w:rsidRDefault="6CA168B7" w14:paraId="53194B1E" w14:textId="0C8B51D8">
      <w:pPr>
        <w:pStyle w:val="Normal"/>
        <w:spacing w:line="285" w:lineRule="exact"/>
        <w:ind w:left="0"/>
        <w:rPr>
          <w:rFonts w:ascii="Calibri" w:hAnsi="Calibri" w:eastAsia="Calibri" w:cs="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google.colab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files</w:t>
      </w:r>
    </w:p>
    <w:p w:rsidR="6CA168B7" w:rsidP="58C9FE9E" w:rsidRDefault="6CA168B7" w14:paraId="1FEF14B6" w14:textId="7F617BB2">
      <w:pPr>
        <w:pStyle w:val="Normal"/>
        <w:spacing w:line="285" w:lineRule="exact"/>
        <w:ind w:left="0"/>
        <w:rPr>
          <w:rFonts w:ascii="Calibri" w:hAnsi="Calibri" w:eastAsia="Calibri" w:cs="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= 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files.upload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6CA168B7" w:rsidP="58C9FE9E" w:rsidRDefault="6CA168B7" w14:paraId="0D1AC6B3" w14:textId="04FB1D8B">
      <w:pPr>
        <w:pStyle w:val="Normal"/>
        <w:spacing w:line="285" w:lineRule="exact"/>
        <w:ind w:left="0"/>
        <w:rPr>
          <w:rFonts w:ascii="Calibri" w:hAnsi="Calibri" w:eastAsia="Calibri" w:cs="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pd.read_csv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io.BytesIO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data[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dataloan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(1).csv'</w:t>
      </w:r>
      <w:r w:rsidRPr="58C9FE9E" w:rsidR="6CA168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]))</w:t>
      </w:r>
    </w:p>
    <w:p w:rsidR="58C9FE9E" w:rsidP="58C9FE9E" w:rsidRDefault="58C9FE9E" w14:paraId="1C3C966F" w14:textId="30E28DED">
      <w:pPr>
        <w:pStyle w:val="Header"/>
        <w:spacing w:line="480" w:lineRule="auto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824320" w:rsidR="00824320" w:rsidP="00824320" w:rsidRDefault="00824320" w14:paraId="1C41AE3A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full data set.</w:t>
      </w:r>
    </w:p>
    <w:p w:rsidR="06984346" w:rsidP="58C9FE9E" w:rsidRDefault="06984346" w14:paraId="097541F0" w14:textId="750A49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C9FE9E" w:rsidR="0698434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--&gt; </w:t>
      </w:r>
      <w:r w:rsidRPr="58C9FE9E" w:rsidR="3128B2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</w:p>
    <w:p w:rsidR="58C9FE9E" w:rsidP="58C9FE9E" w:rsidRDefault="58C9FE9E" w14:paraId="3701A64A" w14:textId="7C134FD4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824320" w:rsidP="00824320" w:rsidRDefault="00824320" w14:paraId="1EC59754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total number of rows and columns.</w:t>
      </w:r>
    </w:p>
    <w:p w:rsidR="40F6B3C0" w:rsidP="58C9FE9E" w:rsidRDefault="40F6B3C0" w14:paraId="2BABB81E" w14:textId="507855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C9FE9E" w:rsidR="40F6B3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--&gt; </w:t>
      </w:r>
      <w:r w:rsidRPr="58C9FE9E" w:rsidR="39A9C13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df.shape</w:t>
      </w:r>
    </w:p>
    <w:p w:rsidR="39A9C135" w:rsidP="58C9FE9E" w:rsidRDefault="39A9C135" w14:paraId="54A5BCCE" w14:textId="3091756B">
      <w:pPr>
        <w:pStyle w:val="Header"/>
        <w:spacing w:line="480" w:lineRule="auto"/>
        <w:ind w:left="0"/>
        <w:rPr>
          <w:noProof w:val="0"/>
          <w:lang w:val="en-US"/>
        </w:rPr>
      </w:pPr>
      <w:r w:rsidRPr="58C9FE9E" w:rsidR="39A9C135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(614, 13)</w:t>
      </w:r>
    </w:p>
    <w:p w:rsidR="00824320" w:rsidP="00824320" w:rsidRDefault="00824320" w14:paraId="1D4B2418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number of rows only.</w:t>
      </w:r>
    </w:p>
    <w:p w:rsidR="1BE24621" w:rsidP="58C9FE9E" w:rsidRDefault="1BE24621" w14:paraId="7A2D07A3" w14:textId="23A38B28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1BE24621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1BE24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df.shape[</w:t>
      </w:r>
      <w:r w:rsidRPr="58C9FE9E" w:rsidR="1BE24621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58C9FE9E" w:rsidR="1BE24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1BE24621" w:rsidP="58C9FE9E" w:rsidRDefault="1BE24621" w14:paraId="65A2D954" w14:textId="1568D870">
      <w:pPr>
        <w:pStyle w:val="Header"/>
        <w:spacing w:line="480" w:lineRule="auto"/>
        <w:rPr>
          <w:noProof w:val="0"/>
          <w:lang w:val="en-US"/>
        </w:rPr>
      </w:pPr>
      <w:r w:rsidRPr="58C9FE9E" w:rsidR="1BE24621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614</w:t>
      </w:r>
    </w:p>
    <w:p w:rsidRPr="00824320" w:rsidR="00824320" w:rsidP="00824320" w:rsidRDefault="00824320" w14:paraId="66B4777F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number of columns only.</w:t>
      </w:r>
    </w:p>
    <w:p w:rsidR="66B2EA35" w:rsidP="58C9FE9E" w:rsidRDefault="66B2EA35" w14:paraId="4349B7B2" w14:textId="0F7E0389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66B2EA35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04260F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df.shape[</w:t>
      </w:r>
      <w:r w:rsidRPr="58C9FE9E" w:rsidR="04260FD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58C9FE9E" w:rsidR="04260F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04260FDE" w:rsidP="58C9FE9E" w:rsidRDefault="04260FDE" w14:paraId="45155C01" w14:textId="0F959D55">
      <w:pPr>
        <w:pStyle w:val="Header"/>
        <w:spacing w:line="480" w:lineRule="auto"/>
        <w:rPr>
          <w:noProof w:val="0"/>
          <w:lang w:val="en-US"/>
        </w:rPr>
      </w:pPr>
      <w:r w:rsidRPr="58C9FE9E" w:rsidR="04260FD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13</w:t>
      </w:r>
    </w:p>
    <w:p w:rsidR="00824320" w:rsidP="00824320" w:rsidRDefault="00824320" w14:paraId="3459279E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Print the first </w:t>
      </w:r>
      <w:r w:rsidRPr="58C9FE9E" w:rsidR="00AF636D">
        <w:rPr>
          <w:rFonts w:ascii="Verdana" w:hAnsi="Verdana" w:cs="Arial"/>
          <w:color w:val="000000" w:themeColor="text1" w:themeTint="FF" w:themeShade="FF"/>
          <w:sz w:val="22"/>
          <w:szCs w:val="22"/>
        </w:rPr>
        <w:t>five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records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.</w:t>
      </w:r>
    </w:p>
    <w:p w:rsidR="63788276" w:rsidP="58C9FE9E" w:rsidRDefault="63788276" w14:paraId="26710CF5" w14:textId="2FCE8943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63788276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637882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df.head()</w:t>
      </w:r>
    </w:p>
    <w:p w:rsidR="58C9FE9E" w:rsidP="58C9FE9E" w:rsidRDefault="58C9FE9E" w14:paraId="5FE97D05" w14:textId="094451FA">
      <w:pPr>
        <w:pStyle w:val="Header"/>
        <w:spacing w:line="480" w:lineRule="auto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824320" w:rsidP="00824320" w:rsidRDefault="00824320" w14:paraId="5B51A220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Print the last </w:t>
      </w:r>
      <w:r w:rsidRPr="58C9FE9E" w:rsidR="00AF636D">
        <w:rPr>
          <w:rFonts w:ascii="Verdana" w:hAnsi="Verdana" w:cs="Arial"/>
          <w:color w:val="000000" w:themeColor="text1" w:themeTint="FF" w:themeShade="FF"/>
          <w:sz w:val="22"/>
          <w:szCs w:val="22"/>
        </w:rPr>
        <w:t>five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records.</w:t>
      </w:r>
    </w:p>
    <w:p w:rsidR="78614759" w:rsidP="58C9FE9E" w:rsidRDefault="78614759" w14:paraId="2F4D5C8F" w14:textId="67968A5D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78614759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7861475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df.tail()</w:t>
      </w:r>
    </w:p>
    <w:p w:rsidR="58C9FE9E" w:rsidP="58C9FE9E" w:rsidRDefault="58C9FE9E" w14:paraId="75FF2261" w14:textId="61C43B42">
      <w:pPr>
        <w:pStyle w:val="Header"/>
        <w:spacing w:line="480" w:lineRule="auto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824320" w:rsidP="00824320" w:rsidRDefault="00824320" w14:paraId="65C59BA3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Print 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the all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non-null columns using 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info(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).</w:t>
      </w:r>
    </w:p>
    <w:p w:rsidR="15D46D02" w:rsidP="58C9FE9E" w:rsidRDefault="15D46D02" w14:paraId="150323CE" w14:textId="11EFD3B0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15D46D02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15D46D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df.info()</w:t>
      </w:r>
    </w:p>
    <w:p w:rsidR="15D46D02" w:rsidP="58C9FE9E" w:rsidRDefault="15D46D02" w14:paraId="0C037E83" w14:textId="6FEA150C">
      <w:pPr>
        <w:pStyle w:val="Header"/>
        <w:spacing w:line="480" w:lineRule="auto"/>
      </w:pPr>
      <w:r w:rsidR="15D46D02">
        <w:drawing>
          <wp:inline wp14:editId="77891886" wp14:anchorId="6078675E">
            <wp:extent cx="3581400" cy="2514600"/>
            <wp:effectExtent l="0" t="0" r="0" b="0"/>
            <wp:docPr id="233034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8a58496fc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0" w:rsidP="00824320" w:rsidRDefault="00824320" w14:paraId="68F09946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all column names.</w:t>
      </w:r>
    </w:p>
    <w:p w:rsidR="6F447B58" w:rsidP="58C9FE9E" w:rsidRDefault="6F447B58" w14:paraId="77E72545" w14:textId="06EAF663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6F447B58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6F447B5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df.columns</w:t>
      </w:r>
    </w:p>
    <w:p w:rsidR="6F447B58" w:rsidP="58C9FE9E" w:rsidRDefault="6F447B58" w14:paraId="3D23F9B2" w14:textId="2ABF7D97">
      <w:pPr>
        <w:pStyle w:val="Header"/>
        <w:spacing w:line="480" w:lineRule="auto"/>
        <w:rPr>
          <w:noProof w:val="0"/>
          <w:lang w:val="en-US"/>
        </w:rPr>
      </w:pPr>
      <w:r w:rsidRPr="58C9FE9E" w:rsidR="6F447B58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Index(['Loan_ID', 'Gender', 'Married', 'Dependents', 'Education', 'Self_Employed', 'ApplicantIncome', 'CoapplicantIncome', 'LoanAmount', 'Loan_Amount_Term', 'Credit_History', 'Property_Area', 'Loan_Status'], dtype='object')</w:t>
      </w:r>
    </w:p>
    <w:p w:rsidR="00824320" w:rsidP="00824320" w:rsidRDefault="00824320" w14:paraId="71350332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all d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ata</w:t>
      </w: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types of respective column names.</w:t>
      </w:r>
    </w:p>
    <w:p w:rsidR="467B55D6" w:rsidP="58C9FE9E" w:rsidRDefault="467B55D6" w14:paraId="70BF82B2" w14:textId="36D8CE83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467B55D6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467B55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df.dtypes</w:t>
      </w:r>
    </w:p>
    <w:p w:rsidR="467B55D6" w:rsidP="58C9FE9E" w:rsidRDefault="467B55D6" w14:paraId="333191B5" w14:textId="27397A02">
      <w:pPr>
        <w:pStyle w:val="Header"/>
        <w:spacing w:line="480" w:lineRule="auto"/>
      </w:pPr>
      <w:r w:rsidR="467B55D6">
        <w:drawing>
          <wp:inline wp14:editId="74043D2D" wp14:anchorId="0712667B">
            <wp:extent cx="2486025" cy="2352675"/>
            <wp:effectExtent l="0" t="0" r="0" b="0"/>
            <wp:docPr id="178624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a0cd00c90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0" w:rsidP="00824320" w:rsidRDefault="00824320" w14:paraId="19C87D2B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descriptive statistics of data frame.</w:t>
      </w:r>
    </w:p>
    <w:p w:rsidR="7EB9A4A3" w:rsidP="58C9FE9E" w:rsidRDefault="7EB9A4A3" w14:paraId="3918BA89" w14:textId="76DA4CD5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7EB9A4A3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0D02AC9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df.describe</w:t>
      </w:r>
    </w:p>
    <w:p w:rsidR="0D02AC9F" w:rsidP="58C9FE9E" w:rsidRDefault="0D02AC9F" w14:paraId="45BC8365" w14:textId="730A681C">
      <w:pPr>
        <w:pStyle w:val="Header"/>
        <w:spacing w:line="480" w:lineRule="auto"/>
      </w:pPr>
      <w:r w:rsidR="0D02AC9F">
        <w:drawing>
          <wp:inline wp14:editId="4595CDF7" wp14:anchorId="1D1DC5D7">
            <wp:extent cx="4572000" cy="1990725"/>
            <wp:effectExtent l="0" t="0" r="0" b="0"/>
            <wp:docPr id="102657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bd1165e80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0" w:rsidP="00824320" w:rsidRDefault="00824320" w14:paraId="3B769298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sum of NAN values.</w:t>
      </w:r>
    </w:p>
    <w:p w:rsidR="7CE4698D" w:rsidP="58C9FE9E" w:rsidRDefault="7CE4698D" w14:paraId="7CC9D036" w14:textId="64C05FD4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7CE4698D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0701F2E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df.isna().</w:t>
      </w:r>
      <w:r w:rsidRPr="58C9FE9E" w:rsidR="0701F2E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sum</w:t>
      </w:r>
      <w:r w:rsidRPr="58C9FE9E" w:rsidR="0701F2E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().</w:t>
      </w:r>
      <w:r w:rsidRPr="58C9FE9E" w:rsidR="0701F2E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sum</w:t>
      </w:r>
      <w:r w:rsidRPr="58C9FE9E" w:rsidR="0701F2E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0701F2EC" w:rsidP="58C9FE9E" w:rsidRDefault="0701F2EC" w14:paraId="294B7FB2" w14:textId="057E4DBA">
      <w:pPr>
        <w:pStyle w:val="Header"/>
        <w:spacing w:line="480" w:lineRule="auto"/>
        <w:rPr>
          <w:noProof w:val="0"/>
          <w:lang w:val="en-US"/>
        </w:rPr>
      </w:pPr>
      <w:r w:rsidRPr="58C9FE9E" w:rsidR="0701F2EC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149</w:t>
      </w:r>
    </w:p>
    <w:p w:rsidR="00D234A2" w:rsidP="00824320" w:rsidRDefault="00D234A2" w14:paraId="4EE29EFE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D234A2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Plot the necessary graphs for data visualization like heatmap, </w:t>
      </w:r>
      <w:r w:rsidRPr="58C9FE9E" w:rsidR="00D234A2">
        <w:rPr>
          <w:rFonts w:ascii="Verdana" w:hAnsi="Verdana" w:cs="Arial"/>
          <w:color w:val="000000" w:themeColor="text1" w:themeTint="FF" w:themeShade="FF"/>
          <w:sz w:val="22"/>
          <w:szCs w:val="22"/>
        </w:rPr>
        <w:t>countplot</w:t>
      </w: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>.</w:t>
      </w:r>
    </w:p>
    <w:p w:rsidR="2153A32A" w:rsidP="58C9FE9E" w:rsidRDefault="2153A32A" w14:paraId="0DAEC219" w14:textId="2587FE4B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2153A32A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sns.heatmap(df.isnull(),yticklabels=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,cbar=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,cmap=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'viridis'</w:t>
      </w:r>
      <w:r w:rsidRPr="58C9FE9E" w:rsidR="2153A3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36DA444" w:rsidP="58C9FE9E" w:rsidRDefault="436DA444" w14:paraId="30A704EE" w14:textId="09967B1E">
      <w:pPr>
        <w:pStyle w:val="Header"/>
        <w:spacing w:line="480" w:lineRule="auto"/>
      </w:pPr>
      <w:r w:rsidR="436DA444">
        <w:drawing>
          <wp:inline wp14:editId="584F1940" wp14:anchorId="5DF1EEC6">
            <wp:extent cx="4572000" cy="4067175"/>
            <wp:effectExtent l="0" t="0" r="0" b="0"/>
            <wp:docPr id="576831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87e8e4fbf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91" w:rsidP="00D53B91" w:rsidRDefault="00D53B91" w14:paraId="66FA64F1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D53B91">
        <w:rPr>
          <w:rFonts w:ascii="Verdana" w:hAnsi="Verdana" w:cs="Arial"/>
          <w:color w:val="000000" w:themeColor="text1" w:themeTint="FF" w:themeShade="FF"/>
          <w:sz w:val="22"/>
          <w:szCs w:val="22"/>
        </w:rPr>
        <w:t>Fill</w:t>
      </w:r>
      <w:r w:rsidRPr="58C9FE9E" w:rsidR="00D53B9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the NAN values, compute </w:t>
      </w:r>
      <w:r w:rsidRPr="58C9FE9E" w:rsidR="00D53B91">
        <w:rPr>
          <w:rFonts w:ascii="Verdana" w:hAnsi="Verdana" w:cs="Arial"/>
          <w:color w:val="000000" w:themeColor="text1" w:themeTint="FF" w:themeShade="FF"/>
          <w:sz w:val="22"/>
          <w:szCs w:val="22"/>
        </w:rPr>
        <w:t>mean</w:t>
      </w:r>
      <w:r w:rsidRPr="58C9FE9E" w:rsidR="00D53B9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of the column, and apply it.</w:t>
      </w:r>
    </w:p>
    <w:p w:rsidR="3EA1303E" w:rsidP="58C9FE9E" w:rsidRDefault="3EA1303E" w14:paraId="48F324A5" w14:textId="646E46D7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3EA1303E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mean_value=df[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'Loan_Amount_Term'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].mean()</w:t>
      </w:r>
    </w:p>
    <w:p w:rsidR="7F3A23F2" w:rsidP="58C9FE9E" w:rsidRDefault="7F3A23F2" w14:paraId="1856AA9F" w14:textId="4F71CD30">
      <w:pPr>
        <w:spacing w:line="285" w:lineRule="exact"/>
      </w:pPr>
      <w:r>
        <w:br/>
      </w:r>
    </w:p>
    <w:p w:rsidR="7F3A23F2" w:rsidP="58C9FE9E" w:rsidRDefault="7F3A23F2" w14:paraId="4FCBCEB8" w14:textId="4673B509">
      <w:pPr>
        <w:spacing w:line="285" w:lineRule="exact"/>
      </w:pP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df[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'Loan_Amount_Term'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].fillna(value = mean_value,inplace=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58C9FE9E" w:rsidR="7F3A23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8C9FE9E" w:rsidP="58C9FE9E" w:rsidRDefault="58C9FE9E" w14:paraId="71D4B91B" w14:textId="2C9217AE">
      <w:pPr>
        <w:pStyle w:val="Header"/>
        <w:spacing w:line="480" w:lineRule="auto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D234A2" w:rsidP="00824320" w:rsidRDefault="007677DF" w14:paraId="2EFF5641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Convert the string values into categorical features using </w:t>
      </w: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>pd.get_dummies</w:t>
      </w: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>()</w:t>
      </w:r>
    </w:p>
    <w:p w:rsidR="4320D4ED" w:rsidP="58C9FE9E" w:rsidRDefault="4320D4ED" w14:paraId="5C05ABB6" w14:textId="36E37080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4320D4ED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Married=pd.get_dummies(df[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'Married'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],drop_first=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8169329" w:rsidP="58C9FE9E" w:rsidRDefault="18169329" w14:paraId="05EE7D64" w14:textId="6CAE4505">
      <w:pPr>
        <w:spacing w:line="285" w:lineRule="exact"/>
      </w:pP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Loan_Sts=pd.get_dummies(df[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'Loan_Status'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],drop_first=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58C9FE9E" w:rsidR="1816932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8C9FE9E" w:rsidP="58C9FE9E" w:rsidRDefault="58C9FE9E" w14:paraId="0DE7B1D4" w14:textId="7735AD07">
      <w:pPr>
        <w:pStyle w:val="Header"/>
        <w:spacing w:line="480" w:lineRule="auto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7677DF" w:rsidP="00824320" w:rsidRDefault="007677DF" w14:paraId="149CDA40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>Concatenate the categorical features to the existing dataset.</w:t>
      </w:r>
    </w:p>
    <w:p w:rsidR="61A4AB2B" w:rsidP="58C9FE9E" w:rsidRDefault="61A4AB2B" w14:paraId="568F59E6" w14:textId="0E83102E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61A4AB2B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pd.concat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df,Married,Loan_Sts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],axis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58C9FE9E" w:rsidR="2DBFA3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Pr="00824320" w:rsidR="007677DF" w:rsidP="00824320" w:rsidRDefault="007677DF" w14:paraId="606D8C89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58C9FE9E" w:rsidR="007677DF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independent and dependent variable.</w:t>
      </w:r>
    </w:p>
    <w:p w:rsidR="595D67C4" w:rsidP="58C9FE9E" w:rsidRDefault="595D67C4" w14:paraId="313C3679" w14:textId="2286E6CC">
      <w:pPr>
        <w:pStyle w:val="Normal"/>
        <w:spacing w:line="285" w:lineRule="exact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58C9FE9E" w:rsidR="595D67C4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--&gt; 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y=df[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"Loan_Status"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52C7E803" w:rsidP="58C9FE9E" w:rsidRDefault="52C7E803" w14:paraId="48C4CF12" w14:textId="780B9E62">
      <w:pPr>
        <w:spacing w:line="285" w:lineRule="exact"/>
      </w:pP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x=df.drop(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"Loan_Status"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,axis=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58C9FE9E" w:rsidR="52C7E8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8C9FE9E" w:rsidP="58C9FE9E" w:rsidRDefault="58C9FE9E" w14:paraId="207B1C0E" w14:textId="47C36A84">
      <w:pPr>
        <w:pStyle w:val="Header"/>
        <w:spacing w:line="480" w:lineRule="auto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Pr="00824320" w:rsidR="00824320" w:rsidP="00824320" w:rsidRDefault="00824320" w14:paraId="65B541F4" w14:textId="77777777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824320" w:rsidP="00824320" w:rsidRDefault="00824320" w14:paraId="75B013D7" w14:textId="77777777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5065CE" w:rsidP="005065CE" w:rsidRDefault="005065CE" w14:paraId="7EF61603" w14:textId="77777777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sectPr w:rsidR="005065CE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orient="portrait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78C" w:rsidRDefault="0061278C" w14:paraId="0FED225F" w14:textId="77777777">
      <w:r>
        <w:separator/>
      </w:r>
    </w:p>
  </w:endnote>
  <w:endnote w:type="continuationSeparator" w:id="0">
    <w:p w:rsidR="0061278C" w:rsidRDefault="0061278C" w14:paraId="174C58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3F1" w:rsidRDefault="00252351" w14:paraId="649CE3B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 w14:paraId="71D82B95" w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0931" w:rsidR="00A453F1" w:rsidP="00812E39" w:rsidRDefault="00A453F1" w14:paraId="41FA36FE" w14:textId="77777777">
    <w:pPr>
      <w:pStyle w:val="Footer"/>
      <w:framePr w:wrap="around" w:hAnchor="page" w:vAnchor="text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Pr="001966F8" w:rsidR="001966F8" w:rsidTr="001E49F2" w14:paraId="7D631033" w14:textId="77777777">
      <w:trPr>
        <w:trHeight w:val="128"/>
      </w:trPr>
      <w:tc>
        <w:tcPr>
          <w:tcW w:w="2988" w:type="dxa"/>
        </w:tcPr>
        <w:p w:rsidRPr="001966F8" w:rsidR="001966F8" w:rsidP="002831D4" w:rsidRDefault="001966F8" w14:paraId="371C83B1" w14:textId="77777777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Pr="001966F8" w:rsidR="001966F8" w:rsidP="001966F8" w:rsidRDefault="001966F8" w14:paraId="5BF4F9D6" w14:textId="77777777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Pr="001966F8" w:rsidR="001966F8" w:rsidP="001966F8" w:rsidRDefault="001966F8" w14:paraId="60216D18" w14:textId="77777777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3B91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3B91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P="001966F8" w:rsidRDefault="00A453F1" w14:paraId="5C71769A" w14:textId="77777777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4DC" w:rsidP="008834DC" w:rsidRDefault="00252351" w14:paraId="317C99F7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P="007631E6" w:rsidRDefault="007631E6" w14:paraId="142B7053" w14:textId="77777777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78C" w:rsidRDefault="0061278C" w14:paraId="6180E097" w14:textId="77777777">
      <w:r>
        <w:separator/>
      </w:r>
    </w:p>
  </w:footnote>
  <w:footnote w:type="continuationSeparator" w:id="0">
    <w:p w:rsidR="0061278C" w:rsidRDefault="0061278C" w14:paraId="2834E2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Pr="006A67B6" w:rsidR="00E0727A" w:rsidTr="00E0727A" w14:paraId="754BB463" w14:textId="77777777">
      <w:trPr>
        <w:trHeight w:val="550" w:hRule="exact"/>
      </w:trPr>
      <w:tc>
        <w:tcPr>
          <w:tcW w:w="3528" w:type="dxa"/>
          <w:vAlign w:val="center"/>
        </w:tcPr>
        <w:p w:rsidRPr="006A67B6" w:rsidR="00E0727A" w:rsidP="00E0727A" w:rsidRDefault="00E0727A" w14:paraId="37090A68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Pr="002D6519" w:rsidR="00E0727A" w:rsidP="00C368A5" w:rsidRDefault="00E0727A" w14:paraId="70E100C2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Pr="006A67B6" w:rsidR="00E0727A" w:rsidP="00E0727A" w:rsidRDefault="002831D4" w14:paraId="02E70F89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BFB81FC" wp14:editId="4AB6508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 w14:paraId="74542DF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DC25FD"/>
    <w:multiLevelType w:val="hybridMultilevel"/>
    <w:tmpl w:val="7CB495F0"/>
    <w:lvl w:ilvl="0" w:tplc="E6DAD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33446"/>
    <w:multiLevelType w:val="hybridMultilevel"/>
    <w:tmpl w:val="5DC00EDA"/>
    <w:lvl w:ilvl="0" w:tplc="187CCEFC">
      <w:start w:val="1"/>
      <w:numFmt w:val="lowerRoman"/>
      <w:lvlText w:val="%1)"/>
      <w:lvlJc w:val="left"/>
      <w:pPr>
        <w:ind w:left="1080" w:hanging="360"/>
      </w:pPr>
      <w:rPr>
        <w:rFonts w:ascii="Verdana" w:hAnsi="Verdana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2F7986"/>
    <w:multiLevelType w:val="hybridMultilevel"/>
    <w:tmpl w:val="2A0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CD6B41"/>
    <w:multiLevelType w:val="hybridMultilevel"/>
    <w:tmpl w:val="1D246640"/>
    <w:lvl w:ilvl="0" w:tplc="9B40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C4106"/>
    <w:multiLevelType w:val="hybridMultilevel"/>
    <w:tmpl w:val="2538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E78B4"/>
    <w:multiLevelType w:val="hybridMultilevel"/>
    <w:tmpl w:val="1F86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5003">
    <w:abstractNumId w:val="2"/>
  </w:num>
  <w:num w:numId="2" w16cid:durableId="1586839311">
    <w:abstractNumId w:val="9"/>
  </w:num>
  <w:num w:numId="3" w16cid:durableId="1347561993">
    <w:abstractNumId w:val="1"/>
  </w:num>
  <w:num w:numId="4" w16cid:durableId="1131094682">
    <w:abstractNumId w:val="15"/>
  </w:num>
  <w:num w:numId="5" w16cid:durableId="2102286923">
    <w:abstractNumId w:val="19"/>
  </w:num>
  <w:num w:numId="6" w16cid:durableId="89204872">
    <w:abstractNumId w:val="11"/>
  </w:num>
  <w:num w:numId="7" w16cid:durableId="1380663186">
    <w:abstractNumId w:val="6"/>
  </w:num>
  <w:num w:numId="8" w16cid:durableId="122501489">
    <w:abstractNumId w:val="18"/>
  </w:num>
  <w:num w:numId="9" w16cid:durableId="1110322806">
    <w:abstractNumId w:val="17"/>
  </w:num>
  <w:num w:numId="10" w16cid:durableId="720595490">
    <w:abstractNumId w:val="16"/>
  </w:num>
  <w:num w:numId="11" w16cid:durableId="1921795639">
    <w:abstractNumId w:val="5"/>
  </w:num>
  <w:num w:numId="12" w16cid:durableId="683945110">
    <w:abstractNumId w:val="10"/>
  </w:num>
  <w:num w:numId="13" w16cid:durableId="2141880241">
    <w:abstractNumId w:val="4"/>
  </w:num>
  <w:num w:numId="14" w16cid:durableId="1791431650">
    <w:abstractNumId w:val="23"/>
  </w:num>
  <w:num w:numId="15" w16cid:durableId="1291396236">
    <w:abstractNumId w:val="0"/>
  </w:num>
  <w:num w:numId="16" w16cid:durableId="1980652003">
    <w:abstractNumId w:val="14"/>
  </w:num>
  <w:num w:numId="17" w16cid:durableId="1942296691">
    <w:abstractNumId w:val="7"/>
  </w:num>
  <w:num w:numId="18" w16cid:durableId="25914234">
    <w:abstractNumId w:val="22"/>
  </w:num>
  <w:num w:numId="19" w16cid:durableId="552230882">
    <w:abstractNumId w:val="12"/>
  </w:num>
  <w:num w:numId="20" w16cid:durableId="1546480918">
    <w:abstractNumId w:val="13"/>
  </w:num>
  <w:num w:numId="21" w16cid:durableId="980840859">
    <w:abstractNumId w:val="20"/>
  </w:num>
  <w:num w:numId="22" w16cid:durableId="354115480">
    <w:abstractNumId w:val="21"/>
  </w:num>
  <w:num w:numId="23" w16cid:durableId="1773819255">
    <w:abstractNumId w:val="8"/>
  </w:num>
  <w:num w:numId="24" w16cid:durableId="556550082">
    <w:abstractNumId w:val="24"/>
  </w:num>
  <w:num w:numId="25" w16cid:durableId="147699326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EA8"/>
    <w:rsid w:val="000048EF"/>
    <w:rsid w:val="000271B3"/>
    <w:rsid w:val="00036759"/>
    <w:rsid w:val="0005400A"/>
    <w:rsid w:val="00062701"/>
    <w:rsid w:val="00064F26"/>
    <w:rsid w:val="0007527E"/>
    <w:rsid w:val="000769A3"/>
    <w:rsid w:val="0008307F"/>
    <w:rsid w:val="00083344"/>
    <w:rsid w:val="00096E3B"/>
    <w:rsid w:val="000A1499"/>
    <w:rsid w:val="000B3C33"/>
    <w:rsid w:val="000E1B13"/>
    <w:rsid w:val="000E7BFA"/>
    <w:rsid w:val="000F0844"/>
    <w:rsid w:val="00102F3F"/>
    <w:rsid w:val="0010606F"/>
    <w:rsid w:val="0010609B"/>
    <w:rsid w:val="00116546"/>
    <w:rsid w:val="001268F3"/>
    <w:rsid w:val="00146E07"/>
    <w:rsid w:val="00157DDF"/>
    <w:rsid w:val="001676CC"/>
    <w:rsid w:val="00175E0D"/>
    <w:rsid w:val="00186FE4"/>
    <w:rsid w:val="00194DE6"/>
    <w:rsid w:val="001966F8"/>
    <w:rsid w:val="001A68C0"/>
    <w:rsid w:val="001B5AD2"/>
    <w:rsid w:val="001B6777"/>
    <w:rsid w:val="001C2932"/>
    <w:rsid w:val="001D10F3"/>
    <w:rsid w:val="001F56AA"/>
    <w:rsid w:val="001F6DCC"/>
    <w:rsid w:val="002030FD"/>
    <w:rsid w:val="00213127"/>
    <w:rsid w:val="00222017"/>
    <w:rsid w:val="002342AB"/>
    <w:rsid w:val="00252351"/>
    <w:rsid w:val="002831D4"/>
    <w:rsid w:val="0029561B"/>
    <w:rsid w:val="00297233"/>
    <w:rsid w:val="00297FC3"/>
    <w:rsid w:val="002B3571"/>
    <w:rsid w:val="002B69D2"/>
    <w:rsid w:val="002D0DAC"/>
    <w:rsid w:val="002D6519"/>
    <w:rsid w:val="002D7029"/>
    <w:rsid w:val="002E132D"/>
    <w:rsid w:val="00304F22"/>
    <w:rsid w:val="003162E5"/>
    <w:rsid w:val="003201A1"/>
    <w:rsid w:val="00322E50"/>
    <w:rsid w:val="003320D5"/>
    <w:rsid w:val="003334ED"/>
    <w:rsid w:val="0034340E"/>
    <w:rsid w:val="00347824"/>
    <w:rsid w:val="00350B21"/>
    <w:rsid w:val="003705F9"/>
    <w:rsid w:val="00373CA7"/>
    <w:rsid w:val="00375EB3"/>
    <w:rsid w:val="003920E5"/>
    <w:rsid w:val="003A62BE"/>
    <w:rsid w:val="003E12B1"/>
    <w:rsid w:val="003E41A0"/>
    <w:rsid w:val="00403BEB"/>
    <w:rsid w:val="00403FB6"/>
    <w:rsid w:val="00407842"/>
    <w:rsid w:val="004137F1"/>
    <w:rsid w:val="00414FC8"/>
    <w:rsid w:val="00424579"/>
    <w:rsid w:val="004256F6"/>
    <w:rsid w:val="00426B7B"/>
    <w:rsid w:val="00431199"/>
    <w:rsid w:val="0043527F"/>
    <w:rsid w:val="00450E21"/>
    <w:rsid w:val="00454BC1"/>
    <w:rsid w:val="004562E1"/>
    <w:rsid w:val="0046742A"/>
    <w:rsid w:val="0047021D"/>
    <w:rsid w:val="00470931"/>
    <w:rsid w:val="00474567"/>
    <w:rsid w:val="00474572"/>
    <w:rsid w:val="00484C1A"/>
    <w:rsid w:val="00494638"/>
    <w:rsid w:val="004C00CA"/>
    <w:rsid w:val="004C4FBA"/>
    <w:rsid w:val="004C7018"/>
    <w:rsid w:val="004D1DFE"/>
    <w:rsid w:val="004D3B5E"/>
    <w:rsid w:val="004E03A7"/>
    <w:rsid w:val="004E5E41"/>
    <w:rsid w:val="005065CE"/>
    <w:rsid w:val="00507E23"/>
    <w:rsid w:val="005248FC"/>
    <w:rsid w:val="0053447C"/>
    <w:rsid w:val="005521B0"/>
    <w:rsid w:val="00556194"/>
    <w:rsid w:val="0057066A"/>
    <w:rsid w:val="00577A6D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278C"/>
    <w:rsid w:val="0061351E"/>
    <w:rsid w:val="00644D37"/>
    <w:rsid w:val="006505D6"/>
    <w:rsid w:val="00681DC6"/>
    <w:rsid w:val="0069165A"/>
    <w:rsid w:val="006E6E7C"/>
    <w:rsid w:val="00710269"/>
    <w:rsid w:val="007123AA"/>
    <w:rsid w:val="00712596"/>
    <w:rsid w:val="00713DD0"/>
    <w:rsid w:val="00725966"/>
    <w:rsid w:val="00731776"/>
    <w:rsid w:val="0073295A"/>
    <w:rsid w:val="007379F2"/>
    <w:rsid w:val="00740EC2"/>
    <w:rsid w:val="007522F8"/>
    <w:rsid w:val="00755C2D"/>
    <w:rsid w:val="007631E6"/>
    <w:rsid w:val="007677DF"/>
    <w:rsid w:val="00786113"/>
    <w:rsid w:val="007A07B6"/>
    <w:rsid w:val="007B4660"/>
    <w:rsid w:val="007C5B7B"/>
    <w:rsid w:val="007C755F"/>
    <w:rsid w:val="007E13C3"/>
    <w:rsid w:val="007E3C41"/>
    <w:rsid w:val="007E3CC7"/>
    <w:rsid w:val="007E5062"/>
    <w:rsid w:val="007F42C9"/>
    <w:rsid w:val="00811E11"/>
    <w:rsid w:val="00812E39"/>
    <w:rsid w:val="00822D1A"/>
    <w:rsid w:val="00824320"/>
    <w:rsid w:val="00831B77"/>
    <w:rsid w:val="00835403"/>
    <w:rsid w:val="008377AE"/>
    <w:rsid w:val="008456B4"/>
    <w:rsid w:val="0087112F"/>
    <w:rsid w:val="00871674"/>
    <w:rsid w:val="00874865"/>
    <w:rsid w:val="00874CEE"/>
    <w:rsid w:val="0087676F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3BE0"/>
    <w:rsid w:val="009B44C3"/>
    <w:rsid w:val="009C4516"/>
    <w:rsid w:val="009E7A0A"/>
    <w:rsid w:val="009F179C"/>
    <w:rsid w:val="009F371B"/>
    <w:rsid w:val="00A007AF"/>
    <w:rsid w:val="00A0607D"/>
    <w:rsid w:val="00A1612D"/>
    <w:rsid w:val="00A163B5"/>
    <w:rsid w:val="00A312D5"/>
    <w:rsid w:val="00A320EF"/>
    <w:rsid w:val="00A32A15"/>
    <w:rsid w:val="00A33DE8"/>
    <w:rsid w:val="00A37AF8"/>
    <w:rsid w:val="00A37D19"/>
    <w:rsid w:val="00A452A3"/>
    <w:rsid w:val="00A453F1"/>
    <w:rsid w:val="00A505C4"/>
    <w:rsid w:val="00A5529F"/>
    <w:rsid w:val="00A66916"/>
    <w:rsid w:val="00A84182"/>
    <w:rsid w:val="00A93169"/>
    <w:rsid w:val="00A93D19"/>
    <w:rsid w:val="00AA1AE3"/>
    <w:rsid w:val="00AA6A0B"/>
    <w:rsid w:val="00AB091F"/>
    <w:rsid w:val="00AB0B40"/>
    <w:rsid w:val="00AB7B7D"/>
    <w:rsid w:val="00AC0B8B"/>
    <w:rsid w:val="00AC4AEB"/>
    <w:rsid w:val="00AD09CE"/>
    <w:rsid w:val="00AD5FD3"/>
    <w:rsid w:val="00AD6A49"/>
    <w:rsid w:val="00AE2F54"/>
    <w:rsid w:val="00AE61D5"/>
    <w:rsid w:val="00AF47EF"/>
    <w:rsid w:val="00AF636D"/>
    <w:rsid w:val="00B10A26"/>
    <w:rsid w:val="00B37339"/>
    <w:rsid w:val="00B41A81"/>
    <w:rsid w:val="00B461AE"/>
    <w:rsid w:val="00B5350E"/>
    <w:rsid w:val="00B55B89"/>
    <w:rsid w:val="00B7696D"/>
    <w:rsid w:val="00B92513"/>
    <w:rsid w:val="00B9545D"/>
    <w:rsid w:val="00B95610"/>
    <w:rsid w:val="00B95D3E"/>
    <w:rsid w:val="00B96062"/>
    <w:rsid w:val="00B96FD9"/>
    <w:rsid w:val="00B9711C"/>
    <w:rsid w:val="00BB43BD"/>
    <w:rsid w:val="00BD4A68"/>
    <w:rsid w:val="00BE652A"/>
    <w:rsid w:val="00BE6BBC"/>
    <w:rsid w:val="00C04B47"/>
    <w:rsid w:val="00C318A9"/>
    <w:rsid w:val="00C368A5"/>
    <w:rsid w:val="00C60E59"/>
    <w:rsid w:val="00C63B61"/>
    <w:rsid w:val="00CC0766"/>
    <w:rsid w:val="00CC0BBF"/>
    <w:rsid w:val="00CC0C7B"/>
    <w:rsid w:val="00CC4962"/>
    <w:rsid w:val="00CE57FC"/>
    <w:rsid w:val="00CE6E7D"/>
    <w:rsid w:val="00CF30D9"/>
    <w:rsid w:val="00D064CC"/>
    <w:rsid w:val="00D06EA8"/>
    <w:rsid w:val="00D234A2"/>
    <w:rsid w:val="00D37A39"/>
    <w:rsid w:val="00D45307"/>
    <w:rsid w:val="00D45963"/>
    <w:rsid w:val="00D53B91"/>
    <w:rsid w:val="00D57398"/>
    <w:rsid w:val="00D6170C"/>
    <w:rsid w:val="00D7017F"/>
    <w:rsid w:val="00D82AE3"/>
    <w:rsid w:val="00D83B02"/>
    <w:rsid w:val="00DA2F42"/>
    <w:rsid w:val="00DD72E7"/>
    <w:rsid w:val="00DE2613"/>
    <w:rsid w:val="00DE3BF2"/>
    <w:rsid w:val="00DE4F6B"/>
    <w:rsid w:val="00DF2C0D"/>
    <w:rsid w:val="00E00DB3"/>
    <w:rsid w:val="00E06D4F"/>
    <w:rsid w:val="00E0727A"/>
    <w:rsid w:val="00E10FF2"/>
    <w:rsid w:val="00E127BF"/>
    <w:rsid w:val="00E17903"/>
    <w:rsid w:val="00E34F03"/>
    <w:rsid w:val="00E37634"/>
    <w:rsid w:val="00E408FC"/>
    <w:rsid w:val="00E43910"/>
    <w:rsid w:val="00E43B39"/>
    <w:rsid w:val="00E57D59"/>
    <w:rsid w:val="00E855E0"/>
    <w:rsid w:val="00E87146"/>
    <w:rsid w:val="00E97F37"/>
    <w:rsid w:val="00EC71EE"/>
    <w:rsid w:val="00ED33D9"/>
    <w:rsid w:val="00ED77CE"/>
    <w:rsid w:val="00ED79B8"/>
    <w:rsid w:val="00EE28B4"/>
    <w:rsid w:val="00EE2EEC"/>
    <w:rsid w:val="00EE5FA0"/>
    <w:rsid w:val="00F1263F"/>
    <w:rsid w:val="00F12740"/>
    <w:rsid w:val="00F13093"/>
    <w:rsid w:val="00F13185"/>
    <w:rsid w:val="00F138A2"/>
    <w:rsid w:val="00F27CEA"/>
    <w:rsid w:val="00F40624"/>
    <w:rsid w:val="00F41AD0"/>
    <w:rsid w:val="00F43705"/>
    <w:rsid w:val="00F47123"/>
    <w:rsid w:val="00F60DE6"/>
    <w:rsid w:val="00F724CE"/>
    <w:rsid w:val="00F73E51"/>
    <w:rsid w:val="00F76292"/>
    <w:rsid w:val="00F7681E"/>
    <w:rsid w:val="00F87633"/>
    <w:rsid w:val="00F90A89"/>
    <w:rsid w:val="00FA0C14"/>
    <w:rsid w:val="00FA6D04"/>
    <w:rsid w:val="00FD31CE"/>
    <w:rsid w:val="00FE3B0A"/>
    <w:rsid w:val="0246DA0D"/>
    <w:rsid w:val="04260FDE"/>
    <w:rsid w:val="06984346"/>
    <w:rsid w:val="0701F2EC"/>
    <w:rsid w:val="07734A15"/>
    <w:rsid w:val="090F1A76"/>
    <w:rsid w:val="0D02AC9F"/>
    <w:rsid w:val="0D42DBDF"/>
    <w:rsid w:val="110103FE"/>
    <w:rsid w:val="1451CD1D"/>
    <w:rsid w:val="15D46D02"/>
    <w:rsid w:val="18169329"/>
    <w:rsid w:val="190C15E3"/>
    <w:rsid w:val="1B099BFD"/>
    <w:rsid w:val="1BE24621"/>
    <w:rsid w:val="1C43B6A5"/>
    <w:rsid w:val="2153A32A"/>
    <w:rsid w:val="2DBFA35C"/>
    <w:rsid w:val="2F9968B7"/>
    <w:rsid w:val="3128B22B"/>
    <w:rsid w:val="313D5874"/>
    <w:rsid w:val="314E607A"/>
    <w:rsid w:val="39A9C135"/>
    <w:rsid w:val="3EA1303E"/>
    <w:rsid w:val="40F6B3C0"/>
    <w:rsid w:val="4320D4ED"/>
    <w:rsid w:val="436DA444"/>
    <w:rsid w:val="467B55D6"/>
    <w:rsid w:val="4B505D79"/>
    <w:rsid w:val="518F203E"/>
    <w:rsid w:val="52C7E803"/>
    <w:rsid w:val="54B28639"/>
    <w:rsid w:val="55F557B5"/>
    <w:rsid w:val="57BBD96C"/>
    <w:rsid w:val="58C9FE9E"/>
    <w:rsid w:val="595D67C4"/>
    <w:rsid w:val="61A4AB2B"/>
    <w:rsid w:val="63788276"/>
    <w:rsid w:val="638E8F5B"/>
    <w:rsid w:val="64C8AA03"/>
    <w:rsid w:val="6644AA97"/>
    <w:rsid w:val="66B2EA35"/>
    <w:rsid w:val="6CA168B7"/>
    <w:rsid w:val="6F447B58"/>
    <w:rsid w:val="734AEAF2"/>
    <w:rsid w:val="76696357"/>
    <w:rsid w:val="78614759"/>
    <w:rsid w:val="7CD8A4DB"/>
    <w:rsid w:val="7CE4698D"/>
    <w:rsid w:val="7DA61D4F"/>
    <w:rsid w:val="7E5F3E56"/>
    <w:rsid w:val="7EB9A4A3"/>
    <w:rsid w:val="7F3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78D8E8A4"/>
  <w15:docId w15:val="{35E710A8-61FD-4AA6-8895-E9740612D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styleId="Tableofcontents" w:customStyle="1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styleId="schedule" w:customStyle="1">
    <w:name w:val="schedule"/>
    <w:basedOn w:val="Tableofcontents"/>
    <w:next w:val="Normal"/>
    <w:autoRedefine/>
    <w:rsid w:val="00A453F1"/>
    <w:pPr>
      <w:framePr w:hSpace="180" w:wrap="around" w:hAnchor="margin" w:vAnchor="text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styleId="Myschedule" w:customStyle="1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MainPageGreen" w:customStyle="1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hAnsiTheme="minorHAnsi" w:eastAsia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styleId="BodyText3Char" w:customStyle="1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styleId="BodyTextChar" w:customStyle="1">
    <w:name w:val="Body Text Char"/>
    <w:basedOn w:val="DefaultParagraphFont"/>
    <w:link w:val="BodyText"/>
    <w:rsid w:val="00BD4A68"/>
    <w:rPr>
      <w:sz w:val="18"/>
      <w:szCs w:val="24"/>
    </w:rPr>
  </w:style>
  <w:style w:type="paragraph" w:styleId="Default" w:customStyle="1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styleId="Footer2" w:customStyle="1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DE3BF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styleId="kwd1" w:customStyle="1">
    <w:name w:val="kwd1"/>
    <w:basedOn w:val="DefaultParagraphFont"/>
    <w:rsid w:val="00096E3B"/>
    <w:rPr>
      <w:color w:val="00008B"/>
    </w:rPr>
  </w:style>
  <w:style w:type="character" w:styleId="pln1" w:customStyle="1">
    <w:name w:val="pln1"/>
    <w:basedOn w:val="DefaultParagraphFont"/>
    <w:rsid w:val="00096E3B"/>
    <w:rPr>
      <w:color w:val="000000"/>
    </w:rPr>
  </w:style>
  <w:style w:type="character" w:styleId="pun1" w:customStyle="1">
    <w:name w:val="pun1"/>
    <w:basedOn w:val="DefaultParagraphFont"/>
    <w:rsid w:val="00096E3B"/>
    <w:rPr>
      <w:color w:val="000000"/>
    </w:rPr>
  </w:style>
  <w:style w:type="character" w:styleId="str1" w:customStyle="1">
    <w:name w:val="str1"/>
    <w:basedOn w:val="DefaultParagraphFont"/>
    <w:rsid w:val="00096E3B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8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50b8a58496fc4726" /><Relationship Type="http://schemas.openxmlformats.org/officeDocument/2006/relationships/image" Target="/media/image3.png" Id="R349a0cd00c90457a" /><Relationship Type="http://schemas.openxmlformats.org/officeDocument/2006/relationships/image" Target="/media/image4.png" Id="R383bd1165e80491f" /><Relationship Type="http://schemas.openxmlformats.org/officeDocument/2006/relationships/image" Target="/media/image5.png" Id="R56c87e8e4fbf4b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DD414-0DE5-49D0-BF0E-17B4049370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Training document template</ap:Template>
  <ap:Application>Microsoft Word for the web</ap:Application>
  <ap:DocSecurity>0</ap:DocSecurity>
  <ap:ScaleCrop>false</ap:ScaleCrop>
  <ap:Company>State Street Corp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ikadian</dc:creator>
  <lastModifiedBy>Rushank Satardekar</lastModifiedBy>
  <revision>11</revision>
  <dcterms:created xsi:type="dcterms:W3CDTF">2019-05-15T09:31:00.0000000Z</dcterms:created>
  <dcterms:modified xsi:type="dcterms:W3CDTF">2023-05-10T08:23:27.3002713Z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2023-02-07T05:30:58Z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e1bf7855-63cb-4672-a3d5-e022ea5e1e12</vt:lpwstr>
  </property>
  <property fmtid="{D5CDD505-2E9C-101B-9397-08002B2CF9AE}" pid="8" name="MSIP_Label_e463cba9-5f6c-478d-9329-7b2295e4e8ed_ContentBits">
    <vt:lpwstr>0</vt:lpwstr>
  </property>
</Properties>
</file>