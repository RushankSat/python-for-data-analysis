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14BD" w14:textId="77777777" w:rsidR="005065CE" w:rsidRDefault="002E132D" w:rsidP="00824320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ab/>
      </w:r>
    </w:p>
    <w:p w14:paraId="717B7DC2" w14:textId="77777777" w:rsidR="00824320" w:rsidRDefault="00824320" w:rsidP="00824320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ab/>
      </w:r>
      <w:r>
        <w:rPr>
          <w:rFonts w:ascii="Verdana" w:hAnsi="Verdana" w:cs="Arial"/>
          <w:b/>
          <w:color w:val="000000" w:themeColor="text1"/>
          <w:sz w:val="22"/>
          <w:szCs w:val="22"/>
        </w:rPr>
        <w:tab/>
      </w:r>
      <w:r>
        <w:rPr>
          <w:rFonts w:ascii="Verdana" w:hAnsi="Verdana" w:cs="Arial"/>
          <w:b/>
          <w:color w:val="000000" w:themeColor="text1"/>
          <w:sz w:val="22"/>
          <w:szCs w:val="22"/>
        </w:rPr>
        <w:tab/>
      </w:r>
      <w:r>
        <w:rPr>
          <w:rFonts w:ascii="Verdana" w:hAnsi="Verdana" w:cs="Arial"/>
          <w:b/>
          <w:color w:val="000000" w:themeColor="text1"/>
          <w:sz w:val="22"/>
          <w:szCs w:val="22"/>
        </w:rPr>
        <w:tab/>
      </w:r>
      <w:r>
        <w:rPr>
          <w:rFonts w:ascii="Verdana" w:hAnsi="Verdana" w:cs="Arial"/>
          <w:b/>
          <w:color w:val="000000" w:themeColor="text1"/>
          <w:sz w:val="22"/>
          <w:szCs w:val="22"/>
        </w:rPr>
        <w:tab/>
        <w:t>Assignment</w:t>
      </w:r>
    </w:p>
    <w:p w14:paraId="29947948" w14:textId="77777777" w:rsidR="00824320" w:rsidRDefault="00824320" w:rsidP="00824320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3FFD9819" w14:textId="77777777" w:rsidR="00824320" w:rsidRPr="00824320" w:rsidRDefault="00824320" w:rsidP="00824320">
      <w:pPr>
        <w:pStyle w:val="Header"/>
        <w:numPr>
          <w:ilvl w:val="0"/>
          <w:numId w:val="24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Use the loan prediction dataset csv file</w:t>
      </w:r>
      <w:r w:rsidR="00AF636D">
        <w:rPr>
          <w:rFonts w:ascii="Verdana" w:hAnsi="Verdana" w:cs="Arial"/>
          <w:color w:val="000000" w:themeColor="text1"/>
          <w:sz w:val="22"/>
          <w:szCs w:val="22"/>
        </w:rPr>
        <w:t xml:space="preserve"> and perform EDA analysis for the loan prediction</w:t>
      </w:r>
      <w:r w:rsidRPr="00824320"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7EC0C1DB" w14:textId="77777777" w:rsidR="00824320" w:rsidRPr="00824320" w:rsidRDefault="00824320" w:rsidP="00824320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Do list of activities:</w:t>
      </w:r>
    </w:p>
    <w:p w14:paraId="43D9F967" w14:textId="77777777" w:rsidR="00824320" w:rsidRP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Read the CSV data using pandas library.</w:t>
      </w:r>
    </w:p>
    <w:p w14:paraId="1C41AE3A" w14:textId="77777777" w:rsidR="00824320" w:rsidRP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the full data set.</w:t>
      </w:r>
    </w:p>
    <w:p w14:paraId="1EC59754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the total number of rows and columns.</w:t>
      </w:r>
    </w:p>
    <w:p w14:paraId="1D4B2418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number of rows only.</w:t>
      </w:r>
    </w:p>
    <w:p w14:paraId="66B4777F" w14:textId="77777777" w:rsidR="00824320" w:rsidRP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number of columns only.</w:t>
      </w:r>
    </w:p>
    <w:p w14:paraId="3459279E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 xml:space="preserve">Print the first </w:t>
      </w:r>
      <w:r w:rsidR="00AF636D" w:rsidRPr="00824320">
        <w:rPr>
          <w:rFonts w:ascii="Verdana" w:hAnsi="Verdana" w:cs="Arial"/>
          <w:color w:val="000000" w:themeColor="text1"/>
          <w:sz w:val="22"/>
          <w:szCs w:val="22"/>
        </w:rPr>
        <w:t>five</w:t>
      </w:r>
      <w:r w:rsidRPr="00824320">
        <w:rPr>
          <w:rFonts w:ascii="Verdana" w:hAnsi="Verdana" w:cs="Arial"/>
          <w:color w:val="000000" w:themeColor="text1"/>
          <w:sz w:val="22"/>
          <w:szCs w:val="22"/>
        </w:rPr>
        <w:t xml:space="preserve"> records</w:t>
      </w:r>
      <w:r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5B51A220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Print the last </w:t>
      </w:r>
      <w:r w:rsidR="00AF636D" w:rsidRPr="00824320">
        <w:rPr>
          <w:rFonts w:ascii="Verdana" w:hAnsi="Verdana" w:cs="Arial"/>
          <w:color w:val="000000" w:themeColor="text1"/>
          <w:sz w:val="22"/>
          <w:szCs w:val="22"/>
        </w:rPr>
        <w:t>five</w:t>
      </w:r>
      <w:r w:rsidRPr="00824320">
        <w:rPr>
          <w:rFonts w:ascii="Verdana" w:hAnsi="Verdana" w:cs="Arial"/>
          <w:color w:val="000000" w:themeColor="text1"/>
          <w:sz w:val="22"/>
          <w:szCs w:val="22"/>
        </w:rPr>
        <w:t xml:space="preserve"> records.</w:t>
      </w:r>
    </w:p>
    <w:p w14:paraId="65C59BA3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the all non-null columns using info().</w:t>
      </w:r>
    </w:p>
    <w:p w14:paraId="68F09946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all column names.</w:t>
      </w:r>
    </w:p>
    <w:p w14:paraId="71350332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all d</w:t>
      </w:r>
      <w:r>
        <w:rPr>
          <w:rFonts w:ascii="Verdana" w:hAnsi="Verdana" w:cs="Arial"/>
          <w:color w:val="000000" w:themeColor="text1"/>
          <w:sz w:val="22"/>
          <w:szCs w:val="22"/>
        </w:rPr>
        <w:t>ata</w:t>
      </w:r>
      <w:r w:rsidRPr="00824320">
        <w:rPr>
          <w:rFonts w:ascii="Verdana" w:hAnsi="Verdana" w:cs="Arial"/>
          <w:color w:val="000000" w:themeColor="text1"/>
          <w:sz w:val="22"/>
          <w:szCs w:val="22"/>
        </w:rPr>
        <w:t>types of respective column names.</w:t>
      </w:r>
    </w:p>
    <w:p w14:paraId="19C87D2B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the descriptive statistics of data frame.</w:t>
      </w:r>
    </w:p>
    <w:p w14:paraId="3B769298" w14:textId="77777777" w:rsidR="00824320" w:rsidRDefault="00824320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824320">
        <w:rPr>
          <w:rFonts w:ascii="Verdana" w:hAnsi="Verdana" w:cs="Arial"/>
          <w:color w:val="000000" w:themeColor="text1"/>
          <w:sz w:val="22"/>
          <w:szCs w:val="22"/>
        </w:rPr>
        <w:t>Print the sum of NAN values.</w:t>
      </w:r>
    </w:p>
    <w:p w14:paraId="4EE29EFE" w14:textId="77777777" w:rsidR="00D234A2" w:rsidRDefault="00D234A2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Plot the necessary graphs for data visualization like heatmap, countplot</w:t>
      </w:r>
      <w:r w:rsidR="007677DF"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66FA64F1" w14:textId="77777777" w:rsidR="00D53B91" w:rsidRDefault="00D53B91" w:rsidP="00D53B91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Fill the NAN values, compute mean of the column, and apply it.</w:t>
      </w:r>
    </w:p>
    <w:p w14:paraId="2EFF5641" w14:textId="77777777" w:rsidR="00D234A2" w:rsidRDefault="007677DF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Convert the string values into categorical features using pd.get_dummies()</w:t>
      </w:r>
    </w:p>
    <w:p w14:paraId="149CDA40" w14:textId="77777777" w:rsidR="007677DF" w:rsidRDefault="007677DF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Concatenate the categorical features to the existing dataset.</w:t>
      </w:r>
    </w:p>
    <w:p w14:paraId="606D8C89" w14:textId="77777777" w:rsidR="007677DF" w:rsidRPr="00824320" w:rsidRDefault="007677DF" w:rsidP="00824320">
      <w:pPr>
        <w:pStyle w:val="Header"/>
        <w:numPr>
          <w:ilvl w:val="0"/>
          <w:numId w:val="25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Print the independent and dependent variable.</w:t>
      </w:r>
    </w:p>
    <w:p w14:paraId="65B541F4" w14:textId="77777777" w:rsidR="00824320" w:rsidRPr="00824320" w:rsidRDefault="00824320" w:rsidP="00824320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14:paraId="75B013D7" w14:textId="77777777" w:rsidR="00824320" w:rsidRDefault="00824320" w:rsidP="00824320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14:paraId="7EF61603" w14:textId="77777777" w:rsidR="005065CE" w:rsidRDefault="005065CE" w:rsidP="005065CE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sectPr w:rsidR="005065CE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225F" w14:textId="77777777" w:rsidR="0061278C" w:rsidRDefault="0061278C">
      <w:r>
        <w:separator/>
      </w:r>
    </w:p>
  </w:endnote>
  <w:endnote w:type="continuationSeparator" w:id="0">
    <w:p w14:paraId="174C58D3" w14:textId="77777777" w:rsidR="0061278C" w:rsidRDefault="00612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E3B3" w14:textId="77777777"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D82B95" w14:textId="77777777"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36FE" w14:textId="77777777"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14:paraId="7D631033" w14:textId="77777777" w:rsidTr="001E49F2">
      <w:trPr>
        <w:trHeight w:val="128"/>
      </w:trPr>
      <w:tc>
        <w:tcPr>
          <w:tcW w:w="2988" w:type="dxa"/>
        </w:tcPr>
        <w:p w14:paraId="371C83B1" w14:textId="77777777"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14:paraId="5BF4F9D6" w14:textId="77777777"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14:paraId="60216D18" w14:textId="77777777"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D53B91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D53B91">
            <w:rPr>
              <w:rFonts w:ascii="Times New Roman" w:hAnsi="Times New Roman"/>
              <w:noProof/>
              <w:szCs w:val="16"/>
            </w:rPr>
            <w:t>2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14:paraId="5C71769A" w14:textId="77777777"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99F7" w14:textId="77777777"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2B7053" w14:textId="77777777"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E097" w14:textId="77777777" w:rsidR="0061278C" w:rsidRDefault="0061278C">
      <w:r>
        <w:separator/>
      </w:r>
    </w:p>
  </w:footnote>
  <w:footnote w:type="continuationSeparator" w:id="0">
    <w:p w14:paraId="2834E2CA" w14:textId="77777777" w:rsidR="0061278C" w:rsidRDefault="00612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14:paraId="754BB463" w14:textId="77777777" w:rsidTr="00E0727A">
      <w:trPr>
        <w:trHeight w:hRule="exact" w:val="550"/>
      </w:trPr>
      <w:tc>
        <w:tcPr>
          <w:tcW w:w="3528" w:type="dxa"/>
          <w:vAlign w:val="center"/>
        </w:tcPr>
        <w:p w14:paraId="37090A68" w14:textId="77777777"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14:paraId="70E100C2" w14:textId="77777777"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14:paraId="02E70F89" w14:textId="77777777"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BFB81FC" wp14:editId="4AB6508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542DF4" w14:textId="77777777"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25FD"/>
    <w:multiLevelType w:val="hybridMultilevel"/>
    <w:tmpl w:val="7CB495F0"/>
    <w:lvl w:ilvl="0" w:tplc="E6DAD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033446"/>
    <w:multiLevelType w:val="hybridMultilevel"/>
    <w:tmpl w:val="5DC00EDA"/>
    <w:lvl w:ilvl="0" w:tplc="187CCEFC">
      <w:start w:val="1"/>
      <w:numFmt w:val="lowerRoman"/>
      <w:lvlText w:val="%1)"/>
      <w:lvlJc w:val="left"/>
      <w:pPr>
        <w:ind w:left="108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2F7986"/>
    <w:multiLevelType w:val="hybridMultilevel"/>
    <w:tmpl w:val="2A0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D6B41"/>
    <w:multiLevelType w:val="hybridMultilevel"/>
    <w:tmpl w:val="1D246640"/>
    <w:lvl w:ilvl="0" w:tplc="9B408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C4106"/>
    <w:multiLevelType w:val="hybridMultilevel"/>
    <w:tmpl w:val="2538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E78B4"/>
    <w:multiLevelType w:val="hybridMultilevel"/>
    <w:tmpl w:val="1F86B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55003">
    <w:abstractNumId w:val="2"/>
  </w:num>
  <w:num w:numId="2" w16cid:durableId="1586839311">
    <w:abstractNumId w:val="9"/>
  </w:num>
  <w:num w:numId="3" w16cid:durableId="1347561993">
    <w:abstractNumId w:val="1"/>
  </w:num>
  <w:num w:numId="4" w16cid:durableId="1131094682">
    <w:abstractNumId w:val="15"/>
  </w:num>
  <w:num w:numId="5" w16cid:durableId="2102286923">
    <w:abstractNumId w:val="19"/>
  </w:num>
  <w:num w:numId="6" w16cid:durableId="89204872">
    <w:abstractNumId w:val="11"/>
  </w:num>
  <w:num w:numId="7" w16cid:durableId="1380663186">
    <w:abstractNumId w:val="6"/>
  </w:num>
  <w:num w:numId="8" w16cid:durableId="122501489">
    <w:abstractNumId w:val="18"/>
  </w:num>
  <w:num w:numId="9" w16cid:durableId="1110322806">
    <w:abstractNumId w:val="17"/>
  </w:num>
  <w:num w:numId="10" w16cid:durableId="720595490">
    <w:abstractNumId w:val="16"/>
  </w:num>
  <w:num w:numId="11" w16cid:durableId="1921795639">
    <w:abstractNumId w:val="5"/>
  </w:num>
  <w:num w:numId="12" w16cid:durableId="683945110">
    <w:abstractNumId w:val="10"/>
  </w:num>
  <w:num w:numId="13" w16cid:durableId="2141880241">
    <w:abstractNumId w:val="4"/>
  </w:num>
  <w:num w:numId="14" w16cid:durableId="1791431650">
    <w:abstractNumId w:val="23"/>
  </w:num>
  <w:num w:numId="15" w16cid:durableId="1291396236">
    <w:abstractNumId w:val="0"/>
  </w:num>
  <w:num w:numId="16" w16cid:durableId="1980652003">
    <w:abstractNumId w:val="14"/>
  </w:num>
  <w:num w:numId="17" w16cid:durableId="1942296691">
    <w:abstractNumId w:val="7"/>
  </w:num>
  <w:num w:numId="18" w16cid:durableId="25914234">
    <w:abstractNumId w:val="22"/>
  </w:num>
  <w:num w:numId="19" w16cid:durableId="552230882">
    <w:abstractNumId w:val="12"/>
  </w:num>
  <w:num w:numId="20" w16cid:durableId="1546480918">
    <w:abstractNumId w:val="13"/>
  </w:num>
  <w:num w:numId="21" w16cid:durableId="980840859">
    <w:abstractNumId w:val="20"/>
  </w:num>
  <w:num w:numId="22" w16cid:durableId="354115480">
    <w:abstractNumId w:val="21"/>
  </w:num>
  <w:num w:numId="23" w16cid:durableId="1773819255">
    <w:abstractNumId w:val="8"/>
  </w:num>
  <w:num w:numId="24" w16cid:durableId="556550082">
    <w:abstractNumId w:val="24"/>
  </w:num>
  <w:num w:numId="25" w16cid:durableId="1476993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EA8"/>
    <w:rsid w:val="000048EF"/>
    <w:rsid w:val="000271B3"/>
    <w:rsid w:val="00036759"/>
    <w:rsid w:val="0005400A"/>
    <w:rsid w:val="00062701"/>
    <w:rsid w:val="00064F26"/>
    <w:rsid w:val="0007527E"/>
    <w:rsid w:val="000769A3"/>
    <w:rsid w:val="0008307F"/>
    <w:rsid w:val="00083344"/>
    <w:rsid w:val="00096E3B"/>
    <w:rsid w:val="000A1499"/>
    <w:rsid w:val="000B3C33"/>
    <w:rsid w:val="000E1B13"/>
    <w:rsid w:val="000E7BFA"/>
    <w:rsid w:val="000F0844"/>
    <w:rsid w:val="00102F3F"/>
    <w:rsid w:val="0010606F"/>
    <w:rsid w:val="0010609B"/>
    <w:rsid w:val="00116546"/>
    <w:rsid w:val="001268F3"/>
    <w:rsid w:val="00146E07"/>
    <w:rsid w:val="00157DDF"/>
    <w:rsid w:val="001676CC"/>
    <w:rsid w:val="00175E0D"/>
    <w:rsid w:val="00186FE4"/>
    <w:rsid w:val="00194DE6"/>
    <w:rsid w:val="001966F8"/>
    <w:rsid w:val="001A68C0"/>
    <w:rsid w:val="001B5AD2"/>
    <w:rsid w:val="001B6777"/>
    <w:rsid w:val="001C2932"/>
    <w:rsid w:val="001D10F3"/>
    <w:rsid w:val="001F56AA"/>
    <w:rsid w:val="001F6DCC"/>
    <w:rsid w:val="002030FD"/>
    <w:rsid w:val="00213127"/>
    <w:rsid w:val="00222017"/>
    <w:rsid w:val="002342AB"/>
    <w:rsid w:val="00252351"/>
    <w:rsid w:val="002831D4"/>
    <w:rsid w:val="0029561B"/>
    <w:rsid w:val="00297233"/>
    <w:rsid w:val="00297FC3"/>
    <w:rsid w:val="002B3571"/>
    <w:rsid w:val="002B69D2"/>
    <w:rsid w:val="002D0DAC"/>
    <w:rsid w:val="002D6519"/>
    <w:rsid w:val="002D7029"/>
    <w:rsid w:val="002E132D"/>
    <w:rsid w:val="00304F22"/>
    <w:rsid w:val="003162E5"/>
    <w:rsid w:val="003201A1"/>
    <w:rsid w:val="00322E50"/>
    <w:rsid w:val="003320D5"/>
    <w:rsid w:val="003334ED"/>
    <w:rsid w:val="0034340E"/>
    <w:rsid w:val="00347824"/>
    <w:rsid w:val="00350B21"/>
    <w:rsid w:val="003705F9"/>
    <w:rsid w:val="00373CA7"/>
    <w:rsid w:val="00375EB3"/>
    <w:rsid w:val="003920E5"/>
    <w:rsid w:val="003A62BE"/>
    <w:rsid w:val="003E12B1"/>
    <w:rsid w:val="003E41A0"/>
    <w:rsid w:val="00403BEB"/>
    <w:rsid w:val="00403FB6"/>
    <w:rsid w:val="00407842"/>
    <w:rsid w:val="004137F1"/>
    <w:rsid w:val="00414FC8"/>
    <w:rsid w:val="00424579"/>
    <w:rsid w:val="004256F6"/>
    <w:rsid w:val="00426B7B"/>
    <w:rsid w:val="00431199"/>
    <w:rsid w:val="0043527F"/>
    <w:rsid w:val="00450E21"/>
    <w:rsid w:val="00454BC1"/>
    <w:rsid w:val="004562E1"/>
    <w:rsid w:val="0046742A"/>
    <w:rsid w:val="0047021D"/>
    <w:rsid w:val="00470931"/>
    <w:rsid w:val="00474567"/>
    <w:rsid w:val="00474572"/>
    <w:rsid w:val="00484C1A"/>
    <w:rsid w:val="00494638"/>
    <w:rsid w:val="004C00CA"/>
    <w:rsid w:val="004C4FBA"/>
    <w:rsid w:val="004C7018"/>
    <w:rsid w:val="004D1DFE"/>
    <w:rsid w:val="004D3B5E"/>
    <w:rsid w:val="004E03A7"/>
    <w:rsid w:val="004E5E41"/>
    <w:rsid w:val="005065CE"/>
    <w:rsid w:val="00507E23"/>
    <w:rsid w:val="005248FC"/>
    <w:rsid w:val="0053447C"/>
    <w:rsid w:val="005521B0"/>
    <w:rsid w:val="00556194"/>
    <w:rsid w:val="0057066A"/>
    <w:rsid w:val="00577A6D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278C"/>
    <w:rsid w:val="0061351E"/>
    <w:rsid w:val="00644D37"/>
    <w:rsid w:val="006505D6"/>
    <w:rsid w:val="00681DC6"/>
    <w:rsid w:val="0069165A"/>
    <w:rsid w:val="006E6E7C"/>
    <w:rsid w:val="00710269"/>
    <w:rsid w:val="007123AA"/>
    <w:rsid w:val="00712596"/>
    <w:rsid w:val="00713DD0"/>
    <w:rsid w:val="00725966"/>
    <w:rsid w:val="00731776"/>
    <w:rsid w:val="0073295A"/>
    <w:rsid w:val="007379F2"/>
    <w:rsid w:val="00740EC2"/>
    <w:rsid w:val="007522F8"/>
    <w:rsid w:val="00755C2D"/>
    <w:rsid w:val="007631E6"/>
    <w:rsid w:val="007677DF"/>
    <w:rsid w:val="00786113"/>
    <w:rsid w:val="007A07B6"/>
    <w:rsid w:val="007B4660"/>
    <w:rsid w:val="007C5B7B"/>
    <w:rsid w:val="007C755F"/>
    <w:rsid w:val="007E13C3"/>
    <w:rsid w:val="007E3C41"/>
    <w:rsid w:val="007E3CC7"/>
    <w:rsid w:val="007E5062"/>
    <w:rsid w:val="007F42C9"/>
    <w:rsid w:val="00811E11"/>
    <w:rsid w:val="00812E39"/>
    <w:rsid w:val="00822D1A"/>
    <w:rsid w:val="00824320"/>
    <w:rsid w:val="00831B77"/>
    <w:rsid w:val="00835403"/>
    <w:rsid w:val="008377AE"/>
    <w:rsid w:val="008456B4"/>
    <w:rsid w:val="0087112F"/>
    <w:rsid w:val="00871674"/>
    <w:rsid w:val="00874865"/>
    <w:rsid w:val="00874CEE"/>
    <w:rsid w:val="0087676F"/>
    <w:rsid w:val="008834DC"/>
    <w:rsid w:val="0088403C"/>
    <w:rsid w:val="00895575"/>
    <w:rsid w:val="008A1185"/>
    <w:rsid w:val="008A23F8"/>
    <w:rsid w:val="008A2F7C"/>
    <w:rsid w:val="008B2D8F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3BE0"/>
    <w:rsid w:val="009B44C3"/>
    <w:rsid w:val="009C4516"/>
    <w:rsid w:val="009E7A0A"/>
    <w:rsid w:val="009F179C"/>
    <w:rsid w:val="009F371B"/>
    <w:rsid w:val="00A007AF"/>
    <w:rsid w:val="00A0607D"/>
    <w:rsid w:val="00A1612D"/>
    <w:rsid w:val="00A163B5"/>
    <w:rsid w:val="00A312D5"/>
    <w:rsid w:val="00A320EF"/>
    <w:rsid w:val="00A32A15"/>
    <w:rsid w:val="00A33DE8"/>
    <w:rsid w:val="00A37AF8"/>
    <w:rsid w:val="00A37D19"/>
    <w:rsid w:val="00A452A3"/>
    <w:rsid w:val="00A453F1"/>
    <w:rsid w:val="00A505C4"/>
    <w:rsid w:val="00A5529F"/>
    <w:rsid w:val="00A66916"/>
    <w:rsid w:val="00A84182"/>
    <w:rsid w:val="00A93169"/>
    <w:rsid w:val="00A93D19"/>
    <w:rsid w:val="00AA1AE3"/>
    <w:rsid w:val="00AA6A0B"/>
    <w:rsid w:val="00AB091F"/>
    <w:rsid w:val="00AB0B40"/>
    <w:rsid w:val="00AB7B7D"/>
    <w:rsid w:val="00AC0B8B"/>
    <w:rsid w:val="00AC4AEB"/>
    <w:rsid w:val="00AD09CE"/>
    <w:rsid w:val="00AD5FD3"/>
    <w:rsid w:val="00AD6A49"/>
    <w:rsid w:val="00AE2F54"/>
    <w:rsid w:val="00AE61D5"/>
    <w:rsid w:val="00AF47EF"/>
    <w:rsid w:val="00AF636D"/>
    <w:rsid w:val="00B10A26"/>
    <w:rsid w:val="00B37339"/>
    <w:rsid w:val="00B41A81"/>
    <w:rsid w:val="00B461AE"/>
    <w:rsid w:val="00B5350E"/>
    <w:rsid w:val="00B55B89"/>
    <w:rsid w:val="00B7696D"/>
    <w:rsid w:val="00B92513"/>
    <w:rsid w:val="00B9545D"/>
    <w:rsid w:val="00B95610"/>
    <w:rsid w:val="00B95D3E"/>
    <w:rsid w:val="00B96062"/>
    <w:rsid w:val="00B96FD9"/>
    <w:rsid w:val="00B9711C"/>
    <w:rsid w:val="00BB43BD"/>
    <w:rsid w:val="00BD4A68"/>
    <w:rsid w:val="00BE652A"/>
    <w:rsid w:val="00BE6BBC"/>
    <w:rsid w:val="00C04B47"/>
    <w:rsid w:val="00C318A9"/>
    <w:rsid w:val="00C368A5"/>
    <w:rsid w:val="00C60E59"/>
    <w:rsid w:val="00C63B61"/>
    <w:rsid w:val="00CC0766"/>
    <w:rsid w:val="00CC0BBF"/>
    <w:rsid w:val="00CC0C7B"/>
    <w:rsid w:val="00CC4962"/>
    <w:rsid w:val="00CE57FC"/>
    <w:rsid w:val="00CE6E7D"/>
    <w:rsid w:val="00CF30D9"/>
    <w:rsid w:val="00D064CC"/>
    <w:rsid w:val="00D06EA8"/>
    <w:rsid w:val="00D234A2"/>
    <w:rsid w:val="00D37A39"/>
    <w:rsid w:val="00D45307"/>
    <w:rsid w:val="00D45963"/>
    <w:rsid w:val="00D53B91"/>
    <w:rsid w:val="00D57398"/>
    <w:rsid w:val="00D6170C"/>
    <w:rsid w:val="00D7017F"/>
    <w:rsid w:val="00D82AE3"/>
    <w:rsid w:val="00D83B02"/>
    <w:rsid w:val="00DA2F42"/>
    <w:rsid w:val="00DD72E7"/>
    <w:rsid w:val="00DE2613"/>
    <w:rsid w:val="00DE3BF2"/>
    <w:rsid w:val="00DE4F6B"/>
    <w:rsid w:val="00DF2C0D"/>
    <w:rsid w:val="00E00DB3"/>
    <w:rsid w:val="00E06D4F"/>
    <w:rsid w:val="00E0727A"/>
    <w:rsid w:val="00E10FF2"/>
    <w:rsid w:val="00E127BF"/>
    <w:rsid w:val="00E17903"/>
    <w:rsid w:val="00E34F03"/>
    <w:rsid w:val="00E37634"/>
    <w:rsid w:val="00E408FC"/>
    <w:rsid w:val="00E43910"/>
    <w:rsid w:val="00E43B39"/>
    <w:rsid w:val="00E57D59"/>
    <w:rsid w:val="00E855E0"/>
    <w:rsid w:val="00E87146"/>
    <w:rsid w:val="00E97F37"/>
    <w:rsid w:val="00EC71EE"/>
    <w:rsid w:val="00ED33D9"/>
    <w:rsid w:val="00ED77CE"/>
    <w:rsid w:val="00ED79B8"/>
    <w:rsid w:val="00EE28B4"/>
    <w:rsid w:val="00EE2EEC"/>
    <w:rsid w:val="00EE5FA0"/>
    <w:rsid w:val="00F1263F"/>
    <w:rsid w:val="00F12740"/>
    <w:rsid w:val="00F13093"/>
    <w:rsid w:val="00F13185"/>
    <w:rsid w:val="00F138A2"/>
    <w:rsid w:val="00F27CEA"/>
    <w:rsid w:val="00F40624"/>
    <w:rsid w:val="00F41AD0"/>
    <w:rsid w:val="00F43705"/>
    <w:rsid w:val="00F47123"/>
    <w:rsid w:val="00F60DE6"/>
    <w:rsid w:val="00F724CE"/>
    <w:rsid w:val="00F73E51"/>
    <w:rsid w:val="00F76292"/>
    <w:rsid w:val="00F7681E"/>
    <w:rsid w:val="00F87633"/>
    <w:rsid w:val="00F90A89"/>
    <w:rsid w:val="00FA0C14"/>
    <w:rsid w:val="00FA6D04"/>
    <w:rsid w:val="00FD31CE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78D8E8A4"/>
  <w15:docId w15:val="{35E710A8-61FD-4AA6-8895-E974061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  <w:style w:type="character" w:customStyle="1" w:styleId="kwd1">
    <w:name w:val="kwd1"/>
    <w:basedOn w:val="DefaultParagraphFont"/>
    <w:rsid w:val="00096E3B"/>
    <w:rPr>
      <w:color w:val="00008B"/>
    </w:rPr>
  </w:style>
  <w:style w:type="character" w:customStyle="1" w:styleId="pln1">
    <w:name w:val="pln1"/>
    <w:basedOn w:val="DefaultParagraphFont"/>
    <w:rsid w:val="00096E3B"/>
    <w:rPr>
      <w:color w:val="000000"/>
    </w:rPr>
  </w:style>
  <w:style w:type="character" w:customStyle="1" w:styleId="pun1">
    <w:name w:val="pun1"/>
    <w:basedOn w:val="DefaultParagraphFont"/>
    <w:rsid w:val="00096E3B"/>
    <w:rPr>
      <w:color w:val="000000"/>
    </w:rPr>
  </w:style>
  <w:style w:type="character" w:customStyle="1" w:styleId="str1">
    <w:name w:val="str1"/>
    <w:basedOn w:val="DefaultParagraphFont"/>
    <w:rsid w:val="00096E3B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8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5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5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DD414-0DE5-49D0-BF0E-17B40493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10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Janarthanan Selvaraj</cp:lastModifiedBy>
  <cp:revision>10</cp:revision>
  <dcterms:created xsi:type="dcterms:W3CDTF">2019-05-15T09:31:00Z</dcterms:created>
  <dcterms:modified xsi:type="dcterms:W3CDTF">2023-02-07T05:31:00Z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2023-02-07T05:30:58Z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e1bf7855-63cb-4672-a3d5-e022ea5e1e12</vt:lpwstr>
  </property>
  <property fmtid="{D5CDD505-2E9C-101B-9397-08002B2CF9AE}" pid="8" name="MSIP_Label_e463cba9-5f6c-478d-9329-7b2295e4e8ed_ContentBits">
    <vt:lpwstr>0</vt:lpwstr>
  </property>
</Properties>
</file>